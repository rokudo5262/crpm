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1AA" w:rsidRPr="00AB64A6" w:rsidRDefault="00994B79" w:rsidP="00961D92">
      <w:pPr>
        <w:spacing w:line="276" w:lineRule="auto"/>
        <w:jc w:val="both"/>
        <w:rPr>
          <w:b/>
        </w:rPr>
      </w:pP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-800100</wp:posOffset>
                </wp:positionH>
                <wp:positionV relativeFrom="paragraph">
                  <wp:posOffset>-1545590</wp:posOffset>
                </wp:positionV>
                <wp:extent cx="7562215" cy="10696575"/>
                <wp:effectExtent l="0" t="0" r="0" b="0"/>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215" cy="106965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rPr>
                                <w:rFonts w:ascii="Helvetica" w:hAnsi="Helvetica" w:cs="Helvetica"/>
                                <w:b/>
                                <w:sz w:val="48"/>
                                <w:szCs w:val="48"/>
                              </w:rPr>
                            </w:pPr>
                          </w:p>
                          <w:p w:rsidR="00516791" w:rsidRPr="00F633E5" w:rsidRDefault="00516791" w:rsidP="00F633E5">
                            <w:pPr>
                              <w:ind w:left="1260" w:right="930" w:firstLine="0"/>
                              <w:jc w:val="center"/>
                              <w:rPr>
                                <w:rFonts w:ascii="Helvetica" w:hAnsi="Helvetica" w:cs="Helvetica"/>
                                <w:b/>
                                <w:sz w:val="48"/>
                                <w:szCs w:val="48"/>
                              </w:rPr>
                            </w:pPr>
                          </w:p>
                          <w:p w:rsidR="00516791" w:rsidRPr="00C05556" w:rsidRDefault="00943DB6" w:rsidP="00733B1A">
                            <w:pPr>
                              <w:ind w:left="1260" w:right="930" w:firstLine="0"/>
                              <w:jc w:val="center"/>
                              <w:rPr>
                                <w:rFonts w:cs="Arial"/>
                                <w:b/>
                                <w:sz w:val="44"/>
                                <w:szCs w:val="44"/>
                              </w:rPr>
                            </w:pPr>
                            <w:r>
                              <w:rPr>
                                <w:rFonts w:cs="Arial"/>
                                <w:b/>
                                <w:sz w:val="44"/>
                                <w:szCs w:val="44"/>
                              </w:rPr>
                              <w:t>Tóm Tắt Buổi Họp</w:t>
                            </w:r>
                          </w:p>
                          <w:p w:rsidR="00516791" w:rsidRDefault="00943DB6" w:rsidP="004B0C19">
                            <w:pPr>
                              <w:ind w:left="1260" w:right="930" w:firstLine="0"/>
                              <w:jc w:val="center"/>
                              <w:rPr>
                                <w:rFonts w:cs="Arial"/>
                                <w:sz w:val="36"/>
                                <w:szCs w:val="36"/>
                              </w:rPr>
                            </w:pPr>
                            <w:r>
                              <w:rPr>
                                <w:rFonts w:cs="Arial"/>
                                <w:sz w:val="36"/>
                                <w:szCs w:val="36"/>
                              </w:rPr>
                              <w:t>Xây Dựng Hệ Thống Quản Lý Học Tập</w:t>
                            </w:r>
                          </w:p>
                          <w:p w:rsidR="00943DB6" w:rsidRPr="00783025" w:rsidRDefault="00943DB6" w:rsidP="004B0C19">
                            <w:pPr>
                              <w:ind w:left="1260" w:right="930" w:firstLine="0"/>
                              <w:jc w:val="center"/>
                            </w:pPr>
                            <w:r>
                              <w:rPr>
                                <w:rFonts w:cs="Arial"/>
                                <w:sz w:val="36"/>
                                <w:szCs w:val="36"/>
                              </w:rPr>
                              <w:t>Hệ Thống Trường GAIE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left:0;text-align:left;margin-left:-63pt;margin-top:-121.7pt;width:595.45pt;height:84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" fillcolor="black" stroked="f">
                <v:textbox inset="0,0,0,0">
                  <w:txbxContent>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pPr>
                    </w:p>
                    <w:p w:rsidR="00516791" w:rsidRDefault="00516791" w:rsidP="00F633E5">
                      <w:pPr>
                        <w:ind w:left="1260" w:right="930" w:firstLine="0"/>
                        <w:jc w:val="center"/>
                        <w:rPr>
                          <w:rFonts w:ascii="Helvetica" w:hAnsi="Helvetica" w:cs="Helvetica"/>
                          <w:b/>
                          <w:sz w:val="48"/>
                          <w:szCs w:val="48"/>
                        </w:rPr>
                      </w:pPr>
                    </w:p>
                    <w:p w:rsidR="00516791" w:rsidRPr="00F633E5" w:rsidRDefault="00516791" w:rsidP="00F633E5">
                      <w:pPr>
                        <w:ind w:left="1260" w:right="930" w:firstLine="0"/>
                        <w:jc w:val="center"/>
                        <w:rPr>
                          <w:rFonts w:ascii="Helvetica" w:hAnsi="Helvetica" w:cs="Helvetica"/>
                          <w:b/>
                          <w:sz w:val="48"/>
                          <w:szCs w:val="48"/>
                        </w:rPr>
                      </w:pPr>
                    </w:p>
                    <w:p w:rsidR="00516791" w:rsidRPr="00C05556" w:rsidRDefault="00943DB6" w:rsidP="00733B1A">
                      <w:pPr>
                        <w:ind w:left="1260" w:right="930" w:firstLine="0"/>
                        <w:jc w:val="center"/>
                        <w:rPr>
                          <w:rFonts w:cs="Arial"/>
                          <w:b/>
                          <w:sz w:val="44"/>
                          <w:szCs w:val="44"/>
                        </w:rPr>
                      </w:pPr>
                      <w:r>
                        <w:rPr>
                          <w:rFonts w:cs="Arial"/>
                          <w:b/>
                          <w:sz w:val="44"/>
                          <w:szCs w:val="44"/>
                        </w:rPr>
                        <w:t>Tóm Tắt Buổi Họp</w:t>
                      </w:r>
                    </w:p>
                    <w:p w:rsidR="00516791" w:rsidRDefault="00943DB6" w:rsidP="004B0C19">
                      <w:pPr>
                        <w:ind w:left="1260" w:right="930" w:firstLine="0"/>
                        <w:jc w:val="center"/>
                        <w:rPr>
                          <w:rFonts w:cs="Arial"/>
                          <w:sz w:val="36"/>
                          <w:szCs w:val="36"/>
                        </w:rPr>
                      </w:pPr>
                      <w:r>
                        <w:rPr>
                          <w:rFonts w:cs="Arial"/>
                          <w:sz w:val="36"/>
                          <w:szCs w:val="36"/>
                        </w:rPr>
                        <w:t>Xây Dựng Hệ Thống Quản Lý Học Tập</w:t>
                      </w:r>
                    </w:p>
                    <w:p w:rsidR="00943DB6" w:rsidRPr="00783025" w:rsidRDefault="00943DB6" w:rsidP="004B0C19">
                      <w:pPr>
                        <w:ind w:left="1260" w:right="930" w:firstLine="0"/>
                        <w:jc w:val="center"/>
                      </w:pPr>
                      <w:r>
                        <w:rPr>
                          <w:rFonts w:cs="Arial"/>
                          <w:sz w:val="36"/>
                          <w:szCs w:val="36"/>
                        </w:rPr>
                        <w:t>Hệ Thống Trường GAIE</w:t>
                      </w:r>
                    </w:p>
                  </w:txbxContent>
                </v:textbox>
              </v:rect>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page">
                  <wp:posOffset>0</wp:posOffset>
                </wp:positionH>
                <wp:positionV relativeFrom="page">
                  <wp:posOffset>1480185</wp:posOffset>
                </wp:positionV>
                <wp:extent cx="7562215" cy="1724025"/>
                <wp:effectExtent l="0" t="0" r="0" b="0"/>
                <wp:wrapNone/>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791" w:rsidRDefault="00516791" w:rsidP="00733B1A">
                            <w:pPr>
                              <w:ind w:left="0" w:firstLine="0"/>
                              <w:jc w:val="center"/>
                            </w:pPr>
                            <w:r>
                              <w:rPr>
                                <w:noProof/>
                                <w:lang w:eastAsia="en-US"/>
                              </w:rPr>
                              <w:drawing>
                                <wp:inline distT="0" distB="0" distL="0" distR="0">
                                  <wp:extent cx="1647825" cy="1647825"/>
                                  <wp:effectExtent l="19050" t="0" r="9525" b="0"/>
                                  <wp:docPr id="2" name="Picture 2" descr="Word-Flames-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Flames-Digital"/>
                                          <pic:cNvPicPr>
                                            <a:picLocks noChangeAspect="1" noChangeArrowheads="1"/>
                                          </pic:cNvPicPr>
                                        </pic:nvPicPr>
                                        <pic:blipFill>
                                          <a:blip r:embed="rId8"/>
                                          <a:srcRect/>
                                          <a:stretch>
                                            <a:fillRect/>
                                          </a:stretch>
                                        </pic:blipFill>
                                        <pic:spPr bwMode="auto">
                                          <a:xfrm>
                                            <a:off x="0" y="0"/>
                                            <a:ext cx="1647825" cy="16478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7" type="#_x0000_t202" style="position:absolute;left:0;text-align:left;margin-left:0;margin-top:116.55pt;width:595.45pt;height:13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uWsAIAALM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" filled="f" stroked="f">
                <v:textbox inset="0,0,0,0">
                  <w:txbxContent>
                    <w:p w:rsidR="00516791" w:rsidRDefault="00516791" w:rsidP="00733B1A">
                      <w:pPr>
                        <w:ind w:left="0" w:firstLine="0"/>
                        <w:jc w:val="center"/>
                      </w:pPr>
                      <w:r>
                        <w:rPr>
                          <w:noProof/>
                          <w:lang w:eastAsia="en-US"/>
                        </w:rPr>
                        <w:drawing>
                          <wp:inline distT="0" distB="0" distL="0" distR="0">
                            <wp:extent cx="1647825" cy="1647825"/>
                            <wp:effectExtent l="19050" t="0" r="9525" b="0"/>
                            <wp:docPr id="2" name="Picture 2" descr="Word-Flames-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Flames-Digital"/>
                                    <pic:cNvPicPr>
                                      <a:picLocks noChangeAspect="1" noChangeArrowheads="1"/>
                                    </pic:cNvPicPr>
                                  </pic:nvPicPr>
                                  <pic:blipFill>
                                    <a:blip r:embed="rId8"/>
                                    <a:srcRect/>
                                    <a:stretch>
                                      <a:fillRect/>
                                    </a:stretch>
                                  </pic:blipFill>
                                  <pic:spPr bwMode="auto">
                                    <a:xfrm>
                                      <a:off x="0" y="0"/>
                                      <a:ext cx="1647825" cy="1647825"/>
                                    </a:xfrm>
                                    <a:prstGeom prst="rect">
                                      <a:avLst/>
                                    </a:prstGeom>
                                    <a:noFill/>
                                    <a:ln w="9525">
                                      <a:noFill/>
                                      <a:miter lim="800000"/>
                                      <a:headEnd/>
                                      <a:tailEnd/>
                                    </a:ln>
                                  </pic:spPr>
                                </pic:pic>
                              </a:graphicData>
                            </a:graphic>
                          </wp:inline>
                        </w:drawing>
                      </w:r>
                    </w:p>
                  </w:txbxContent>
                </v:textbox>
                <w10:wrap anchorx="page" anchory="page"/>
              </v:shape>
            </w:pict>
          </mc:Fallback>
        </mc:AlternateContent>
      </w:r>
    </w:p>
    <w:p w:rsidR="001201C2" w:rsidRPr="00961D92" w:rsidRDefault="00994B79" w:rsidP="00961D92">
      <w:pPr>
        <w:pStyle w:val="Heading1"/>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7553325</wp:posOffset>
                </wp:positionV>
                <wp:extent cx="7562215" cy="790575"/>
                <wp:effectExtent l="0" t="0" r="0" b="0"/>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21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791" w:rsidRPr="005B2283" w:rsidRDefault="00516791" w:rsidP="00F226D7">
                            <w:pPr>
                              <w:ind w:left="1080" w:right="922" w:firstLine="0"/>
                              <w:jc w:val="center"/>
                              <w:rPr>
                                <w:color w:val="FFFFFF"/>
                              </w:rPr>
                            </w:pPr>
                            <w:r>
                              <w:rPr>
                                <w:noProof/>
                                <w:color w:val="FFFFFF"/>
                                <w:lang w:eastAsia="en-US"/>
                              </w:rPr>
                              <w:drawing>
                                <wp:inline distT="0" distB="0" distL="0" distR="0">
                                  <wp:extent cx="1952625" cy="247650"/>
                                  <wp:effectExtent l="19050" t="0" r="9525" b="0"/>
                                  <wp:docPr id="9" name="Picture 9" descr="Flames-Digital-Asiaflames-Digital-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mes-Digital-Asiaflames-Digital-Agency"/>
                                          <pic:cNvPicPr>
                                            <a:picLocks noChangeAspect="1" noChangeArrowheads="1"/>
                                          </pic:cNvPicPr>
                                        </pic:nvPicPr>
                                        <pic:blipFill>
                                          <a:blip r:embed="rId9"/>
                                          <a:srcRect/>
                                          <a:stretch>
                                            <a:fillRect/>
                                          </a:stretch>
                                        </pic:blipFill>
                                        <pic:spPr bwMode="auto">
                                          <a:xfrm>
                                            <a:off x="0" y="0"/>
                                            <a:ext cx="1952625" cy="247650"/>
                                          </a:xfrm>
                                          <a:prstGeom prst="rect">
                                            <a:avLst/>
                                          </a:prstGeom>
                                          <a:noFill/>
                                          <a:ln w="9525">
                                            <a:noFill/>
                                            <a:miter lim="800000"/>
                                            <a:headEnd/>
                                            <a:tailEnd/>
                                          </a:ln>
                                        </pic:spPr>
                                      </pic:pic>
                                    </a:graphicData>
                                  </a:graphic>
                                </wp:inline>
                              </w:drawing>
                            </w:r>
                          </w:p>
                          <w:p w:rsidR="00994B79" w:rsidRDefault="00994B79" w:rsidP="00994B79">
                            <w:pPr>
                              <w:spacing w:after="120"/>
                              <w:ind w:left="1080" w:right="922" w:firstLine="0"/>
                              <w:jc w:val="center"/>
                              <w:rPr>
                                <w:color w:val="FFFFFF"/>
                              </w:rPr>
                            </w:pPr>
                            <w:r>
                              <w:rPr>
                                <w:color w:val="FFFFFF"/>
                              </w:rPr>
                              <w:t>1D Nguyễn Duy, Phường 3, Quận Bình Thạnh</w:t>
                            </w:r>
                            <w:r w:rsidR="007B3D14" w:rsidRPr="007B3D14">
                              <w:rPr>
                                <w:color w:val="FFFFFF"/>
                              </w:rPr>
                              <w:t>, Tp</w:t>
                            </w:r>
                            <w:r w:rsidR="00235B1C">
                              <w:rPr>
                                <w:color w:val="FFFFFF"/>
                              </w:rPr>
                              <w:t xml:space="preserve"> </w:t>
                            </w:r>
                            <w:r w:rsidR="007B3D14" w:rsidRPr="007B3D14">
                              <w:rPr>
                                <w:color w:val="FFFFFF"/>
                              </w:rPr>
                              <w:t>Hồ</w:t>
                            </w:r>
                            <w:r w:rsidR="00235B1C">
                              <w:rPr>
                                <w:color w:val="FFFFFF"/>
                              </w:rPr>
                              <w:t xml:space="preserve"> </w:t>
                            </w:r>
                            <w:r w:rsidR="007B3D14" w:rsidRPr="007B3D14">
                              <w:rPr>
                                <w:color w:val="FFFFFF"/>
                              </w:rPr>
                              <w:t>Chí Minh, Việt</w:t>
                            </w:r>
                            <w:r w:rsidR="00235B1C">
                              <w:rPr>
                                <w:color w:val="FFFFFF"/>
                              </w:rPr>
                              <w:t xml:space="preserve"> </w:t>
                            </w:r>
                            <w:r w:rsidR="007B3D14" w:rsidRPr="007B3D14">
                              <w:rPr>
                                <w:color w:val="FFFFFF"/>
                              </w:rPr>
                              <w:t>Nam</w:t>
                            </w:r>
                          </w:p>
                          <w:p w:rsidR="007B3D14" w:rsidRPr="007B3D14" w:rsidRDefault="007B3D14" w:rsidP="00994B79">
                            <w:pPr>
                              <w:spacing w:after="120"/>
                              <w:ind w:left="1080" w:right="922" w:firstLine="0"/>
                              <w:jc w:val="center"/>
                              <w:rPr>
                                <w:color w:val="FFFFFF"/>
                              </w:rPr>
                            </w:pPr>
                            <w:r w:rsidRPr="007B3D14">
                              <w:rPr>
                                <w:color w:val="FFFFFF"/>
                              </w:rPr>
                              <w:t xml:space="preserve">ĐiệnThoại: </w:t>
                            </w:r>
                            <w:r w:rsidR="00994B79">
                              <w:rPr>
                                <w:color w:val="FFFFFF"/>
                              </w:rPr>
                              <w:t>(028) 6 287 3161</w:t>
                            </w:r>
                            <w:r w:rsidR="00C449ED">
                              <w:rPr>
                                <w:color w:val="FFFFFF"/>
                              </w:rPr>
                              <w:t>- Web</w:t>
                            </w:r>
                            <w:r>
                              <w:rPr>
                                <w:color w:val="FFFFFF"/>
                              </w:rPr>
                              <w:t xml:space="preserve">site: </w:t>
                            </w:r>
                            <w:r w:rsidRPr="007B3D14">
                              <w:rPr>
                                <w:color w:val="FFFFFF"/>
                                <w:u w:val="single"/>
                              </w:rPr>
                              <w:t>http://flamesdigital.com/</w:t>
                            </w:r>
                          </w:p>
                          <w:p w:rsidR="00516791" w:rsidRPr="005B2283" w:rsidRDefault="00516791" w:rsidP="007B3D14">
                            <w:pPr>
                              <w:spacing w:after="120"/>
                              <w:ind w:left="1080" w:right="922" w:firstLine="0"/>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63pt;margin-top:594.75pt;width:595.4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" filled="f" stroked="f">
                <v:textbox>
                  <w:txbxContent>
                    <w:p w:rsidR="00516791" w:rsidRPr="005B2283" w:rsidRDefault="00516791" w:rsidP="00F226D7">
                      <w:pPr>
                        <w:ind w:left="1080" w:right="922" w:firstLine="0"/>
                        <w:jc w:val="center"/>
                        <w:rPr>
                          <w:color w:val="FFFFFF"/>
                        </w:rPr>
                      </w:pPr>
                      <w:r>
                        <w:rPr>
                          <w:noProof/>
                          <w:color w:val="FFFFFF"/>
                          <w:lang w:eastAsia="en-US"/>
                        </w:rPr>
                        <w:drawing>
                          <wp:inline distT="0" distB="0" distL="0" distR="0">
                            <wp:extent cx="1952625" cy="247650"/>
                            <wp:effectExtent l="19050" t="0" r="9525" b="0"/>
                            <wp:docPr id="9" name="Picture 9" descr="Flames-Digital-Asiaflames-Digital-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mes-Digital-Asiaflames-Digital-Agency"/>
                                    <pic:cNvPicPr>
                                      <a:picLocks noChangeAspect="1" noChangeArrowheads="1"/>
                                    </pic:cNvPicPr>
                                  </pic:nvPicPr>
                                  <pic:blipFill>
                                    <a:blip r:embed="rId9"/>
                                    <a:srcRect/>
                                    <a:stretch>
                                      <a:fillRect/>
                                    </a:stretch>
                                  </pic:blipFill>
                                  <pic:spPr bwMode="auto">
                                    <a:xfrm>
                                      <a:off x="0" y="0"/>
                                      <a:ext cx="1952625" cy="247650"/>
                                    </a:xfrm>
                                    <a:prstGeom prst="rect">
                                      <a:avLst/>
                                    </a:prstGeom>
                                    <a:noFill/>
                                    <a:ln w="9525">
                                      <a:noFill/>
                                      <a:miter lim="800000"/>
                                      <a:headEnd/>
                                      <a:tailEnd/>
                                    </a:ln>
                                  </pic:spPr>
                                </pic:pic>
                              </a:graphicData>
                            </a:graphic>
                          </wp:inline>
                        </w:drawing>
                      </w:r>
                    </w:p>
                    <w:p w:rsidR="00994B79" w:rsidRDefault="00994B79" w:rsidP="00994B79">
                      <w:pPr>
                        <w:spacing w:after="120"/>
                        <w:ind w:left="1080" w:right="922" w:firstLine="0"/>
                        <w:jc w:val="center"/>
                        <w:rPr>
                          <w:color w:val="FFFFFF"/>
                        </w:rPr>
                      </w:pPr>
                      <w:r>
                        <w:rPr>
                          <w:color w:val="FFFFFF"/>
                        </w:rPr>
                        <w:t>1D Nguyễn Duy, Phường 3, Quận Bình Thạnh</w:t>
                      </w:r>
                      <w:r w:rsidR="007B3D14" w:rsidRPr="007B3D14">
                        <w:rPr>
                          <w:color w:val="FFFFFF"/>
                        </w:rPr>
                        <w:t>, Tp</w:t>
                      </w:r>
                      <w:r w:rsidR="00235B1C">
                        <w:rPr>
                          <w:color w:val="FFFFFF"/>
                        </w:rPr>
                        <w:t xml:space="preserve"> </w:t>
                      </w:r>
                      <w:r w:rsidR="007B3D14" w:rsidRPr="007B3D14">
                        <w:rPr>
                          <w:color w:val="FFFFFF"/>
                        </w:rPr>
                        <w:t>Hồ</w:t>
                      </w:r>
                      <w:r w:rsidR="00235B1C">
                        <w:rPr>
                          <w:color w:val="FFFFFF"/>
                        </w:rPr>
                        <w:t xml:space="preserve"> </w:t>
                      </w:r>
                      <w:r w:rsidR="007B3D14" w:rsidRPr="007B3D14">
                        <w:rPr>
                          <w:color w:val="FFFFFF"/>
                        </w:rPr>
                        <w:t>Chí Minh, Việt</w:t>
                      </w:r>
                      <w:r w:rsidR="00235B1C">
                        <w:rPr>
                          <w:color w:val="FFFFFF"/>
                        </w:rPr>
                        <w:t xml:space="preserve"> </w:t>
                      </w:r>
                      <w:r w:rsidR="007B3D14" w:rsidRPr="007B3D14">
                        <w:rPr>
                          <w:color w:val="FFFFFF"/>
                        </w:rPr>
                        <w:t>Nam</w:t>
                      </w:r>
                    </w:p>
                    <w:p w:rsidR="007B3D14" w:rsidRPr="007B3D14" w:rsidRDefault="007B3D14" w:rsidP="00994B79">
                      <w:pPr>
                        <w:spacing w:after="120"/>
                        <w:ind w:left="1080" w:right="922" w:firstLine="0"/>
                        <w:jc w:val="center"/>
                        <w:rPr>
                          <w:color w:val="FFFFFF"/>
                        </w:rPr>
                      </w:pPr>
                      <w:r w:rsidRPr="007B3D14">
                        <w:rPr>
                          <w:color w:val="FFFFFF"/>
                        </w:rPr>
                        <w:t xml:space="preserve">ĐiệnThoại: </w:t>
                      </w:r>
                      <w:r w:rsidR="00994B79">
                        <w:rPr>
                          <w:color w:val="FFFFFF"/>
                        </w:rPr>
                        <w:t>(028) 6 287 3161</w:t>
                      </w:r>
                      <w:r w:rsidR="00C449ED">
                        <w:rPr>
                          <w:color w:val="FFFFFF"/>
                        </w:rPr>
                        <w:t>- Web</w:t>
                      </w:r>
                      <w:r>
                        <w:rPr>
                          <w:color w:val="FFFFFF"/>
                        </w:rPr>
                        <w:t xml:space="preserve">site: </w:t>
                      </w:r>
                      <w:r w:rsidRPr="007B3D14">
                        <w:rPr>
                          <w:color w:val="FFFFFF"/>
                          <w:u w:val="single"/>
                        </w:rPr>
                        <w:t>http://flamesdigital.com/</w:t>
                      </w:r>
                    </w:p>
                    <w:p w:rsidR="00516791" w:rsidRPr="005B2283" w:rsidRDefault="00516791" w:rsidP="007B3D14">
                      <w:pPr>
                        <w:spacing w:after="120"/>
                        <w:ind w:left="1080" w:right="922" w:firstLine="0"/>
                        <w:jc w:val="center"/>
                        <w:rPr>
                          <w:color w:val="FFFFFF"/>
                        </w:rPr>
                      </w:pPr>
                    </w:p>
                  </w:txbxContent>
                </v:textbox>
              </v:rect>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3933825</wp:posOffset>
                </wp:positionV>
                <wp:extent cx="2457450" cy="1152525"/>
                <wp:effectExtent l="0" t="0" r="0" b="0"/>
                <wp:wrapNone/>
                <wp:docPr id="1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791" w:rsidRPr="001B66AB" w:rsidRDefault="007B3D14" w:rsidP="000E462F">
                            <w:pPr>
                              <w:tabs>
                                <w:tab w:val="left" w:pos="1170"/>
                              </w:tabs>
                              <w:spacing w:after="120"/>
                              <w:ind w:left="0" w:firstLine="0"/>
                              <w:rPr>
                                <w:color w:val="FFFFFF"/>
                              </w:rPr>
                            </w:pPr>
                            <w:r>
                              <w:rPr>
                                <w:color w:val="FFFFFF"/>
                              </w:rPr>
                              <w:t>Thời</w:t>
                            </w:r>
                            <w:r w:rsidR="00686DAA">
                              <w:rPr>
                                <w:color w:val="FFFFFF"/>
                              </w:rPr>
                              <w:t xml:space="preserve"> </w:t>
                            </w:r>
                            <w:r>
                              <w:rPr>
                                <w:color w:val="FFFFFF"/>
                              </w:rPr>
                              <w:t>gian</w:t>
                            </w:r>
                            <w:r w:rsidR="00516791" w:rsidRPr="001B66AB">
                              <w:rPr>
                                <w:color w:val="FFFFFF"/>
                              </w:rPr>
                              <w:tab/>
                            </w:r>
                            <w:r w:rsidR="00943DB6">
                              <w:rPr>
                                <w:color w:val="FFFFFF"/>
                              </w:rPr>
                              <w:t>: 24/12/2018</w:t>
                            </w:r>
                          </w:p>
                          <w:p w:rsidR="00516791" w:rsidRPr="001B66AB" w:rsidRDefault="007B3D14" w:rsidP="000E462F">
                            <w:pPr>
                              <w:tabs>
                                <w:tab w:val="left" w:pos="1170"/>
                              </w:tabs>
                              <w:spacing w:after="120"/>
                              <w:ind w:left="0" w:firstLine="0"/>
                              <w:rPr>
                                <w:color w:val="FFFFFF"/>
                              </w:rPr>
                            </w:pPr>
                            <w:r>
                              <w:rPr>
                                <w:color w:val="FFFFFF"/>
                              </w:rPr>
                              <w:t>Người</w:t>
                            </w:r>
                            <w:r w:rsidR="00686DAA">
                              <w:rPr>
                                <w:color w:val="FFFFFF"/>
                              </w:rPr>
                              <w:t xml:space="preserve"> </w:t>
                            </w:r>
                            <w:r>
                              <w:rPr>
                                <w:color w:val="FFFFFF"/>
                              </w:rPr>
                              <w:t>soạn</w:t>
                            </w:r>
                            <w:r w:rsidR="00516791" w:rsidRPr="001B66AB">
                              <w:rPr>
                                <w:color w:val="FFFFFF"/>
                              </w:rPr>
                              <w:tab/>
                            </w:r>
                            <w:r w:rsidR="00943DB6">
                              <w:rPr>
                                <w:color w:val="FFFFFF"/>
                              </w:rPr>
                              <w:t>: Denise Duong</w:t>
                            </w:r>
                          </w:p>
                          <w:p w:rsidR="00516791" w:rsidRPr="001B66AB" w:rsidRDefault="007B3D14" w:rsidP="000E462F">
                            <w:pPr>
                              <w:tabs>
                                <w:tab w:val="left" w:pos="1170"/>
                              </w:tabs>
                              <w:spacing w:after="120"/>
                              <w:ind w:left="0" w:firstLine="0"/>
                              <w:rPr>
                                <w:color w:val="FFFFFF"/>
                              </w:rPr>
                            </w:pPr>
                            <w:r>
                              <w:rPr>
                                <w:color w:val="FFFFFF"/>
                              </w:rPr>
                              <w:t>Agency</w:t>
                            </w:r>
                            <w:r w:rsidR="00516791" w:rsidRPr="001B66AB">
                              <w:rPr>
                                <w:color w:val="FFFFFF"/>
                              </w:rPr>
                              <w:tab/>
                            </w:r>
                            <w:r w:rsidR="00943DB6">
                              <w:rPr>
                                <w:color w:val="FFFFFF"/>
                              </w:rPr>
                              <w:t>: FlamesTech</w:t>
                            </w:r>
                          </w:p>
                          <w:p w:rsidR="007B3D14" w:rsidRDefault="007B3D14" w:rsidP="000E462F">
                            <w:pPr>
                              <w:tabs>
                                <w:tab w:val="left" w:pos="1170"/>
                              </w:tabs>
                              <w:spacing w:after="120"/>
                              <w:ind w:left="0" w:firstLine="0"/>
                              <w:rPr>
                                <w:color w:val="FFFFFF"/>
                              </w:rPr>
                            </w:pPr>
                            <w:r>
                              <w:rPr>
                                <w:color w:val="FFFFFF"/>
                              </w:rPr>
                              <w:t>Khách</w:t>
                            </w:r>
                            <w:r w:rsidR="00686DAA">
                              <w:rPr>
                                <w:color w:val="FFFFFF"/>
                              </w:rPr>
                              <w:t xml:space="preserve"> </w:t>
                            </w:r>
                            <w:r>
                              <w:rPr>
                                <w:color w:val="FFFFFF"/>
                              </w:rPr>
                              <w:t>hàng</w:t>
                            </w:r>
                            <w:r w:rsidR="00516791" w:rsidRPr="001B66AB">
                              <w:rPr>
                                <w:color w:val="FFFFFF"/>
                              </w:rPr>
                              <w:tab/>
                            </w:r>
                            <w:r w:rsidR="00943DB6">
                              <w:rPr>
                                <w:color w:val="FFFFFF"/>
                              </w:rPr>
                              <w:t>: GAIE</w:t>
                            </w:r>
                          </w:p>
                          <w:p w:rsidR="00516791" w:rsidRPr="001B66AB" w:rsidRDefault="007B3D14" w:rsidP="000E462F">
                            <w:pPr>
                              <w:tabs>
                                <w:tab w:val="left" w:pos="1170"/>
                              </w:tabs>
                              <w:spacing w:after="120"/>
                              <w:ind w:left="0" w:firstLine="0"/>
                              <w:rPr>
                                <w:b/>
                                <w:color w:val="FFFFFF"/>
                              </w:rPr>
                            </w:pPr>
                            <w:r>
                              <w:rPr>
                                <w:color w:val="FFFFFF"/>
                              </w:rPr>
                              <w:t>Mã</w:t>
                            </w:r>
                            <w:r w:rsidR="00686DAA">
                              <w:rPr>
                                <w:color w:val="FFFFFF"/>
                              </w:rPr>
                              <w:t xml:space="preserve"> </w:t>
                            </w:r>
                            <w:r>
                              <w:rPr>
                                <w:color w:val="FFFFFF"/>
                              </w:rPr>
                              <w:t>số</w:t>
                            </w:r>
                            <w:r w:rsidR="00516791" w:rsidRPr="001B66AB">
                              <w:rPr>
                                <w:color w:val="FFFFFF"/>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9" style="position:absolute;left:0;text-align:left;margin-left:156pt;margin-top:309.75pt;width:193.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" stroked="f">
                <v:fill opacity="0"/>
                <v:textbox>
                  <w:txbxContent>
                    <w:p w:rsidR="00516791" w:rsidRPr="001B66AB" w:rsidRDefault="007B3D14" w:rsidP="000E462F">
                      <w:pPr>
                        <w:tabs>
                          <w:tab w:val="left" w:pos="1170"/>
                        </w:tabs>
                        <w:spacing w:after="120"/>
                        <w:ind w:left="0" w:firstLine="0"/>
                        <w:rPr>
                          <w:color w:val="FFFFFF"/>
                        </w:rPr>
                      </w:pPr>
                      <w:r>
                        <w:rPr>
                          <w:color w:val="FFFFFF"/>
                        </w:rPr>
                        <w:t>Thời</w:t>
                      </w:r>
                      <w:r w:rsidR="00686DAA">
                        <w:rPr>
                          <w:color w:val="FFFFFF"/>
                        </w:rPr>
                        <w:t xml:space="preserve"> </w:t>
                      </w:r>
                      <w:r>
                        <w:rPr>
                          <w:color w:val="FFFFFF"/>
                        </w:rPr>
                        <w:t>gian</w:t>
                      </w:r>
                      <w:r w:rsidR="00516791" w:rsidRPr="001B66AB">
                        <w:rPr>
                          <w:color w:val="FFFFFF"/>
                        </w:rPr>
                        <w:tab/>
                      </w:r>
                      <w:r w:rsidR="00943DB6">
                        <w:rPr>
                          <w:color w:val="FFFFFF"/>
                        </w:rPr>
                        <w:t>: 24/12/2018</w:t>
                      </w:r>
                    </w:p>
                    <w:p w:rsidR="00516791" w:rsidRPr="001B66AB" w:rsidRDefault="007B3D14" w:rsidP="000E462F">
                      <w:pPr>
                        <w:tabs>
                          <w:tab w:val="left" w:pos="1170"/>
                        </w:tabs>
                        <w:spacing w:after="120"/>
                        <w:ind w:left="0" w:firstLine="0"/>
                        <w:rPr>
                          <w:color w:val="FFFFFF"/>
                        </w:rPr>
                      </w:pPr>
                      <w:r>
                        <w:rPr>
                          <w:color w:val="FFFFFF"/>
                        </w:rPr>
                        <w:t>Người</w:t>
                      </w:r>
                      <w:r w:rsidR="00686DAA">
                        <w:rPr>
                          <w:color w:val="FFFFFF"/>
                        </w:rPr>
                        <w:t xml:space="preserve"> </w:t>
                      </w:r>
                      <w:r>
                        <w:rPr>
                          <w:color w:val="FFFFFF"/>
                        </w:rPr>
                        <w:t>soạn</w:t>
                      </w:r>
                      <w:r w:rsidR="00516791" w:rsidRPr="001B66AB">
                        <w:rPr>
                          <w:color w:val="FFFFFF"/>
                        </w:rPr>
                        <w:tab/>
                      </w:r>
                      <w:r w:rsidR="00943DB6">
                        <w:rPr>
                          <w:color w:val="FFFFFF"/>
                        </w:rPr>
                        <w:t>: Denise Duong</w:t>
                      </w:r>
                    </w:p>
                    <w:p w:rsidR="00516791" w:rsidRPr="001B66AB" w:rsidRDefault="007B3D14" w:rsidP="000E462F">
                      <w:pPr>
                        <w:tabs>
                          <w:tab w:val="left" w:pos="1170"/>
                        </w:tabs>
                        <w:spacing w:after="120"/>
                        <w:ind w:left="0" w:firstLine="0"/>
                        <w:rPr>
                          <w:color w:val="FFFFFF"/>
                        </w:rPr>
                      </w:pPr>
                      <w:r>
                        <w:rPr>
                          <w:color w:val="FFFFFF"/>
                        </w:rPr>
                        <w:t>Agency</w:t>
                      </w:r>
                      <w:r w:rsidR="00516791" w:rsidRPr="001B66AB">
                        <w:rPr>
                          <w:color w:val="FFFFFF"/>
                        </w:rPr>
                        <w:tab/>
                      </w:r>
                      <w:r w:rsidR="00943DB6">
                        <w:rPr>
                          <w:color w:val="FFFFFF"/>
                        </w:rPr>
                        <w:t>: FlamesTech</w:t>
                      </w:r>
                    </w:p>
                    <w:p w:rsidR="007B3D14" w:rsidRDefault="007B3D14" w:rsidP="000E462F">
                      <w:pPr>
                        <w:tabs>
                          <w:tab w:val="left" w:pos="1170"/>
                        </w:tabs>
                        <w:spacing w:after="120"/>
                        <w:ind w:left="0" w:firstLine="0"/>
                        <w:rPr>
                          <w:color w:val="FFFFFF"/>
                        </w:rPr>
                      </w:pPr>
                      <w:r>
                        <w:rPr>
                          <w:color w:val="FFFFFF"/>
                        </w:rPr>
                        <w:t>Khách</w:t>
                      </w:r>
                      <w:r w:rsidR="00686DAA">
                        <w:rPr>
                          <w:color w:val="FFFFFF"/>
                        </w:rPr>
                        <w:t xml:space="preserve"> </w:t>
                      </w:r>
                      <w:r>
                        <w:rPr>
                          <w:color w:val="FFFFFF"/>
                        </w:rPr>
                        <w:t>hàng</w:t>
                      </w:r>
                      <w:r w:rsidR="00516791" w:rsidRPr="001B66AB">
                        <w:rPr>
                          <w:color w:val="FFFFFF"/>
                        </w:rPr>
                        <w:tab/>
                      </w:r>
                      <w:r w:rsidR="00943DB6">
                        <w:rPr>
                          <w:color w:val="FFFFFF"/>
                        </w:rPr>
                        <w:t>: GAIE</w:t>
                      </w:r>
                    </w:p>
                    <w:p w:rsidR="00516791" w:rsidRPr="001B66AB" w:rsidRDefault="007B3D14" w:rsidP="000E462F">
                      <w:pPr>
                        <w:tabs>
                          <w:tab w:val="left" w:pos="1170"/>
                        </w:tabs>
                        <w:spacing w:after="120"/>
                        <w:ind w:left="0" w:firstLine="0"/>
                        <w:rPr>
                          <w:b/>
                          <w:color w:val="FFFFFF"/>
                        </w:rPr>
                      </w:pPr>
                      <w:r>
                        <w:rPr>
                          <w:color w:val="FFFFFF"/>
                        </w:rPr>
                        <w:t>Mã</w:t>
                      </w:r>
                      <w:r w:rsidR="00686DAA">
                        <w:rPr>
                          <w:color w:val="FFFFFF"/>
                        </w:rPr>
                        <w:t xml:space="preserve"> </w:t>
                      </w:r>
                      <w:r>
                        <w:rPr>
                          <w:color w:val="FFFFFF"/>
                        </w:rPr>
                        <w:t>số</w:t>
                      </w:r>
                      <w:r w:rsidR="00516791" w:rsidRPr="001B66AB">
                        <w:rPr>
                          <w:color w:val="FFFFFF"/>
                        </w:rPr>
                        <w:tab/>
                      </w:r>
                    </w:p>
                  </w:txbxContent>
                </v:textbox>
              </v:rect>
            </w:pict>
          </mc:Fallback>
        </mc:AlternateContent>
      </w:r>
      <w:r>
        <w:rPr>
          <w:noProof/>
          <w:lang w:eastAsia="en-US"/>
        </w:rPr>
        <mc:AlternateContent>
          <mc:Choice Requires="wps">
            <w:drawing>
              <wp:anchor distT="0" distB="0" distL="114300" distR="114300" simplePos="0" relativeHeight="251657216" behindDoc="0" locked="0" layoutInCell="1" allowOverlap="1">
                <wp:simplePos x="0" y="0"/>
                <wp:positionH relativeFrom="page">
                  <wp:posOffset>-9525</wp:posOffset>
                </wp:positionH>
                <wp:positionV relativeFrom="page">
                  <wp:posOffset>6650990</wp:posOffset>
                </wp:positionV>
                <wp:extent cx="7562215" cy="4033520"/>
                <wp:effectExtent l="0" t="0" r="0" b="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403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791" w:rsidRDefault="00516791" w:rsidP="008501AA">
                            <w:pPr>
                              <w:ind w:left="0" w:firstLine="0"/>
                            </w:pPr>
                            <w:r>
                              <w:rPr>
                                <w:noProof/>
                                <w:lang w:eastAsia="en-US"/>
                              </w:rPr>
                              <w:drawing>
                                <wp:inline distT="0" distB="0" distL="0" distR="0">
                                  <wp:extent cx="7562850" cy="4048125"/>
                                  <wp:effectExtent l="19050" t="0" r="0" b="0"/>
                                  <wp:docPr id="1" name="Picture 1" descr="word_homepag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_homepage_bg"/>
                                          <pic:cNvPicPr>
                                            <a:picLocks noChangeAspect="1" noChangeArrowheads="1"/>
                                          </pic:cNvPicPr>
                                        </pic:nvPicPr>
                                        <pic:blipFill>
                                          <a:blip r:embed="rId10"/>
                                          <a:srcRect/>
                                          <a:stretch>
                                            <a:fillRect/>
                                          </a:stretch>
                                        </pic:blipFill>
                                        <pic:spPr bwMode="auto">
                                          <a:xfrm>
                                            <a:off x="0" y="0"/>
                                            <a:ext cx="7562850" cy="40481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75pt;margin-top:523.7pt;width:595.45pt;height:31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" filled="f" stroked="f">
                <v:textbox inset="0,0,0,0">
                  <w:txbxContent>
                    <w:p w:rsidR="00516791" w:rsidRDefault="00516791" w:rsidP="008501AA">
                      <w:pPr>
                        <w:ind w:left="0" w:firstLine="0"/>
                      </w:pPr>
                      <w:r>
                        <w:rPr>
                          <w:noProof/>
                          <w:lang w:eastAsia="en-US"/>
                        </w:rPr>
                        <w:drawing>
                          <wp:inline distT="0" distB="0" distL="0" distR="0">
                            <wp:extent cx="7562850" cy="4048125"/>
                            <wp:effectExtent l="19050" t="0" r="0" b="0"/>
                            <wp:docPr id="1" name="Picture 1" descr="word_homepag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_homepage_bg"/>
                                    <pic:cNvPicPr>
                                      <a:picLocks noChangeAspect="1" noChangeArrowheads="1"/>
                                    </pic:cNvPicPr>
                                  </pic:nvPicPr>
                                  <pic:blipFill>
                                    <a:blip r:embed="rId10"/>
                                    <a:srcRect/>
                                    <a:stretch>
                                      <a:fillRect/>
                                    </a:stretch>
                                  </pic:blipFill>
                                  <pic:spPr bwMode="auto">
                                    <a:xfrm>
                                      <a:off x="0" y="0"/>
                                      <a:ext cx="7562850" cy="4048125"/>
                                    </a:xfrm>
                                    <a:prstGeom prst="rect">
                                      <a:avLst/>
                                    </a:prstGeom>
                                    <a:noFill/>
                                    <a:ln w="9525">
                                      <a:noFill/>
                                      <a:miter lim="800000"/>
                                      <a:headEnd/>
                                      <a:tailEnd/>
                                    </a:ln>
                                  </pic:spPr>
                                </pic:pic>
                              </a:graphicData>
                            </a:graphic>
                          </wp:inline>
                        </w:drawing>
                      </w:r>
                    </w:p>
                  </w:txbxContent>
                </v:textbox>
                <w10:wrap anchorx="page" anchory="page"/>
              </v:shape>
            </w:pict>
          </mc:Fallback>
        </mc:AlternateContent>
      </w:r>
      <w:r w:rsidR="008501AA">
        <w:br w:type="page"/>
      </w:r>
      <w:r w:rsidR="00961D92">
        <w:lastRenderedPageBreak/>
        <w:t>Tóm Tắt Buổi Họp</w:t>
      </w:r>
    </w:p>
    <w:p w:rsidR="001201C2" w:rsidRPr="009233CA" w:rsidRDefault="001201C2" w:rsidP="00371FC0">
      <w:pPr>
        <w:pStyle w:val="Heading2"/>
        <w:rPr>
          <w:sz w:val="28"/>
          <w:szCs w:val="28"/>
        </w:rPr>
      </w:pPr>
      <w:r w:rsidRPr="009233CA">
        <w:rPr>
          <w:sz w:val="28"/>
          <w:szCs w:val="28"/>
        </w:rPr>
        <w:t xml:space="preserve">Các phần sẽ trình bày gồm: </w:t>
      </w:r>
    </w:p>
    <w:p w:rsidR="001201C2" w:rsidRPr="001201C2" w:rsidRDefault="001201C2" w:rsidP="00961D92">
      <w:pPr>
        <w:pStyle w:val="ListParagraph"/>
        <w:spacing w:line="276" w:lineRule="auto"/>
        <w:ind w:left="0" w:firstLine="360"/>
        <w:jc w:val="both"/>
        <w:rPr>
          <w:lang w:val="vi-VN"/>
        </w:rPr>
      </w:pPr>
      <w:r w:rsidRPr="001201C2">
        <w:rPr>
          <w:lang w:val="vi-VN"/>
        </w:rPr>
        <w:t>- Giới thiệu hệ thống</w:t>
      </w:r>
    </w:p>
    <w:p w:rsidR="001201C2" w:rsidRPr="001201C2" w:rsidRDefault="001201C2" w:rsidP="00961D92">
      <w:pPr>
        <w:pStyle w:val="ListParagraph"/>
        <w:spacing w:line="276" w:lineRule="auto"/>
        <w:ind w:left="0" w:firstLine="360"/>
        <w:jc w:val="both"/>
        <w:rPr>
          <w:lang w:val="vi-VN"/>
        </w:rPr>
      </w:pPr>
      <w:r w:rsidRPr="001201C2">
        <w:rPr>
          <w:lang w:val="vi-VN"/>
        </w:rPr>
        <w:t>- Demo dựa trên từng vai trò một: người quản lý, giáo viên, học sinh/ sinh viên, phụ huynh.</w:t>
      </w:r>
    </w:p>
    <w:p w:rsidR="001201C2" w:rsidRPr="001201C2" w:rsidRDefault="001201C2" w:rsidP="00961D92">
      <w:pPr>
        <w:spacing w:line="276" w:lineRule="auto"/>
        <w:ind w:left="0" w:firstLine="360"/>
        <w:jc w:val="both"/>
        <w:rPr>
          <w:lang w:val="vi-VN"/>
        </w:rPr>
      </w:pPr>
      <w:r w:rsidRPr="001201C2">
        <w:rPr>
          <w:lang w:val="vi-VN"/>
        </w:rPr>
        <w:t xml:space="preserve">Trong phần này sẽ đi qua từng giao diện một để các thầy cô hiểu hệ thống đang có những phần chính gì và sẽ hoạt động như thế nào, sau đó bên trường cung cấp thông tin để nhập vào hệ thống để ở buổi họp tiếp theo có bản demo chi tiết dựa trên dữ liệu thực tế mà trường đã cung cấp. </w:t>
      </w:r>
    </w:p>
    <w:p w:rsidR="001201C2" w:rsidRPr="009233CA" w:rsidRDefault="001201C2" w:rsidP="00371FC0">
      <w:pPr>
        <w:pStyle w:val="Heading2"/>
        <w:rPr>
          <w:sz w:val="28"/>
          <w:szCs w:val="28"/>
        </w:rPr>
      </w:pPr>
      <w:r w:rsidRPr="009233CA">
        <w:rPr>
          <w:sz w:val="28"/>
          <w:szCs w:val="28"/>
        </w:rPr>
        <w:t xml:space="preserve">Tiến dộ (dự kiến) dự án: </w:t>
      </w:r>
    </w:p>
    <w:p w:rsidR="001201C2" w:rsidRPr="001201C2" w:rsidRDefault="001201C2" w:rsidP="00961D92">
      <w:pPr>
        <w:spacing w:line="276" w:lineRule="auto"/>
        <w:ind w:left="0" w:firstLine="360"/>
        <w:jc w:val="both"/>
      </w:pPr>
      <w:r w:rsidRPr="001201C2">
        <w:rPr>
          <w:lang w:val="vi-VN"/>
        </w:rPr>
        <w:t>- Các bước chỉnh sửa, demo và hoàn thiện sản phẩm được thực hiện đến giữa tháng 1</w:t>
      </w:r>
      <w:r w:rsidRPr="001201C2">
        <w:t>/2019</w:t>
      </w:r>
    </w:p>
    <w:p w:rsidR="001201C2" w:rsidRPr="001201C2" w:rsidRDefault="001201C2" w:rsidP="00961D92">
      <w:pPr>
        <w:spacing w:line="276" w:lineRule="auto"/>
        <w:ind w:left="0" w:firstLine="360"/>
        <w:jc w:val="both"/>
        <w:rPr>
          <w:lang w:val="vi-VN"/>
        </w:rPr>
      </w:pPr>
      <w:r w:rsidRPr="001201C2">
        <w:rPr>
          <w:lang w:val="vi-VN"/>
        </w:rPr>
        <w:t>- Trường đưa ra quyết định có sử dụng phần mềm hay không?</w:t>
      </w:r>
    </w:p>
    <w:p w:rsidR="001201C2" w:rsidRPr="001201C2" w:rsidRDefault="001201C2" w:rsidP="00961D92">
      <w:pPr>
        <w:spacing w:line="276" w:lineRule="auto"/>
        <w:ind w:left="0" w:firstLine="360"/>
        <w:jc w:val="both"/>
        <w:rPr>
          <w:lang w:val="vi-VN"/>
        </w:rPr>
      </w:pPr>
      <w:r w:rsidRPr="001201C2">
        <w:rPr>
          <w:lang w:val="vi-VN"/>
        </w:rPr>
        <w:t>- Tiếp tục đưa dự án vào chạy thực tế, thêm nhân sự và các bộ phận cần thiết để đả</w:t>
      </w:r>
      <w:r w:rsidRPr="001201C2">
        <w:t>m</w:t>
      </w:r>
      <w:r w:rsidRPr="001201C2">
        <w:rPr>
          <w:lang w:val="vi-VN"/>
        </w:rPr>
        <w:t xml:space="preserve"> bảo tiến độ (Project Manager)</w:t>
      </w:r>
    </w:p>
    <w:p w:rsidR="001201C2" w:rsidRPr="009233CA" w:rsidRDefault="001201C2" w:rsidP="00371FC0">
      <w:pPr>
        <w:pStyle w:val="Heading2"/>
        <w:rPr>
          <w:sz w:val="28"/>
          <w:szCs w:val="28"/>
        </w:rPr>
      </w:pPr>
      <w:r w:rsidRPr="009233CA">
        <w:rPr>
          <w:sz w:val="28"/>
          <w:szCs w:val="28"/>
        </w:rPr>
        <w:t xml:space="preserve">Phần mềm </w:t>
      </w:r>
    </w:p>
    <w:p w:rsidR="001201C2" w:rsidRPr="00371FC0" w:rsidRDefault="001201C2" w:rsidP="00961D92">
      <w:pPr>
        <w:pStyle w:val="Heading3"/>
        <w:numPr>
          <w:ilvl w:val="1"/>
          <w:numId w:val="31"/>
        </w:numPr>
        <w:spacing w:before="40" w:after="0" w:line="276" w:lineRule="auto"/>
        <w:ind w:left="0" w:firstLine="360"/>
        <w:rPr>
          <w:sz w:val="24"/>
          <w:szCs w:val="24"/>
        </w:rPr>
      </w:pPr>
      <w:r w:rsidRPr="00371FC0">
        <w:rPr>
          <w:sz w:val="24"/>
          <w:szCs w:val="24"/>
        </w:rPr>
        <w:t>Quy trình chính:</w:t>
      </w:r>
    </w:p>
    <w:p w:rsidR="001201C2" w:rsidRPr="001201C2" w:rsidRDefault="001201C2" w:rsidP="00961D92">
      <w:pPr>
        <w:spacing w:line="276" w:lineRule="auto"/>
        <w:ind w:left="0" w:firstLine="360"/>
        <w:jc w:val="both"/>
        <w:rPr>
          <w:lang w:val="vi-VN"/>
        </w:rPr>
      </w:pPr>
      <w:r w:rsidRPr="001201C2">
        <w:rPr>
          <w:lang w:val="vi-VN"/>
        </w:rPr>
        <w:t>- Owner: Thầy hiệu trưởng, chủ tịch (người có vị trí cao nhất trong tổ chức)</w:t>
      </w:r>
    </w:p>
    <w:p w:rsidR="001201C2" w:rsidRPr="001201C2" w:rsidRDefault="001201C2" w:rsidP="00961D92">
      <w:pPr>
        <w:spacing w:line="276" w:lineRule="auto"/>
        <w:ind w:left="0" w:firstLine="360"/>
        <w:jc w:val="both"/>
        <w:rPr>
          <w:lang w:val="vi-VN"/>
        </w:rPr>
      </w:pPr>
      <w:r w:rsidRPr="001201C2">
        <w:rPr>
          <w:lang w:val="vi-VN"/>
        </w:rPr>
        <w:t xml:space="preserve">- Admin: Người thiết lập các thông tin cho hệ thống trường – Người tạo ra hệ thống phân quyền (Tạo các account Staff – Giáo viên) Tạo khoá học (Course), môn học (Subject), bài học (Topic) giúp cho quá trình ra toàn bộ khung giáo án </w:t>
      </w:r>
      <w:r w:rsidRPr="001201C2">
        <w:rPr>
          <w:lang w:val="vi-VN"/>
        </w:rPr>
        <w:sym w:font="Wingdings" w:char="F0E0"/>
      </w:r>
      <w:r w:rsidRPr="001201C2">
        <w:rPr>
          <w:lang w:val="vi-VN"/>
        </w:rPr>
        <w:t xml:space="preserve"> Tạo ra timetable lịch học cho giáo viên (đưa các khoá học mà giáo viên đã đăng kí thành timetable </w:t>
      </w:r>
      <w:r w:rsidRPr="001201C2">
        <w:rPr>
          <w:lang w:val="vi-VN"/>
        </w:rPr>
        <w:sym w:font="Wingdings" w:char="F0E0"/>
      </w:r>
      <w:r w:rsidRPr="001201C2">
        <w:rPr>
          <w:lang w:val="vi-VN"/>
        </w:rPr>
        <w:t xml:space="preserve"> Tiếp nhận học sinh (Tạo account student – học sinh, sắp xếp các môn học, timetable,…) </w:t>
      </w:r>
      <w:r w:rsidRPr="001201C2">
        <w:rPr>
          <w:lang w:val="vi-VN"/>
        </w:rPr>
        <w:sym w:font="Wingdings" w:char="F0E0"/>
      </w:r>
      <w:r w:rsidRPr="001201C2">
        <w:rPr>
          <w:lang w:val="vi-VN"/>
        </w:rPr>
        <w:t xml:space="preserve"> Thanh toán học phí.</w:t>
      </w:r>
    </w:p>
    <w:p w:rsidR="001201C2" w:rsidRPr="00371FC0" w:rsidRDefault="001201C2" w:rsidP="00961D92">
      <w:pPr>
        <w:pStyle w:val="Heading3"/>
        <w:numPr>
          <w:ilvl w:val="1"/>
          <w:numId w:val="31"/>
        </w:numPr>
        <w:spacing w:before="40" w:after="0" w:line="276" w:lineRule="auto"/>
        <w:ind w:left="0" w:firstLine="360"/>
        <w:rPr>
          <w:sz w:val="24"/>
          <w:szCs w:val="24"/>
        </w:rPr>
      </w:pPr>
      <w:r w:rsidRPr="00371FC0">
        <w:rPr>
          <w:sz w:val="24"/>
          <w:szCs w:val="24"/>
        </w:rPr>
        <w:t>Quy trình sử dụng hệ thống của từng vai trò khác</w:t>
      </w:r>
    </w:p>
    <w:p w:rsidR="001201C2" w:rsidRPr="001201C2" w:rsidRDefault="001201C2" w:rsidP="00961D92">
      <w:pPr>
        <w:spacing w:line="276" w:lineRule="auto"/>
        <w:ind w:left="0" w:firstLine="360"/>
        <w:jc w:val="both"/>
        <w:rPr>
          <w:b/>
          <w:u w:val="single"/>
        </w:rPr>
      </w:pPr>
      <w:r w:rsidRPr="001201C2">
        <w:rPr>
          <w:b/>
          <w:u w:val="single"/>
        </w:rPr>
        <w:t xml:space="preserve">Giáo viên: </w:t>
      </w:r>
    </w:p>
    <w:p w:rsidR="001201C2" w:rsidRPr="001201C2" w:rsidRDefault="001201C2" w:rsidP="00961D92">
      <w:pPr>
        <w:spacing w:line="276" w:lineRule="auto"/>
        <w:ind w:left="0" w:firstLine="360"/>
        <w:jc w:val="both"/>
      </w:pPr>
      <w:r w:rsidRPr="001201C2">
        <w:t xml:space="preserve">- Kiểm tra thời khoá biểu để biết lớp dạy </w:t>
      </w:r>
    </w:p>
    <w:p w:rsidR="001201C2" w:rsidRPr="001201C2" w:rsidRDefault="001201C2" w:rsidP="00961D92">
      <w:pPr>
        <w:spacing w:line="276" w:lineRule="auto"/>
        <w:ind w:left="0" w:firstLine="360"/>
        <w:jc w:val="both"/>
      </w:pPr>
      <w:r w:rsidRPr="001201C2">
        <w:t xml:space="preserve">- Sau khi lên lớp, giáo viên điểm danh trên hệ thống </w:t>
      </w:r>
    </w:p>
    <w:p w:rsidR="001201C2" w:rsidRPr="001201C2" w:rsidRDefault="001201C2" w:rsidP="00961D92">
      <w:pPr>
        <w:spacing w:line="276" w:lineRule="auto"/>
        <w:ind w:left="0" w:firstLine="360"/>
        <w:jc w:val="both"/>
      </w:pPr>
      <w:r w:rsidRPr="001201C2">
        <w:t xml:space="preserve">- Tổ chức thi và nhập điểm trên hệ thống </w:t>
      </w:r>
    </w:p>
    <w:p w:rsidR="001201C2" w:rsidRPr="001201C2" w:rsidRDefault="001201C2" w:rsidP="00961D92">
      <w:pPr>
        <w:spacing w:line="276" w:lineRule="auto"/>
        <w:ind w:left="0" w:firstLine="360"/>
        <w:jc w:val="both"/>
        <w:rPr>
          <w:b/>
          <w:u w:val="single"/>
        </w:rPr>
      </w:pPr>
      <w:r w:rsidRPr="001201C2">
        <w:rPr>
          <w:b/>
          <w:u w:val="single"/>
        </w:rPr>
        <w:t xml:space="preserve">Học viên: </w:t>
      </w:r>
    </w:p>
    <w:p w:rsidR="001201C2" w:rsidRPr="001201C2" w:rsidRDefault="001201C2" w:rsidP="00961D92">
      <w:pPr>
        <w:spacing w:line="276" w:lineRule="auto"/>
        <w:ind w:left="0" w:firstLine="360"/>
        <w:jc w:val="both"/>
      </w:pPr>
      <w:r w:rsidRPr="001201C2">
        <w:t xml:space="preserve">- Kiểm tra TKB của cá nhân </w:t>
      </w:r>
    </w:p>
    <w:p w:rsidR="001201C2" w:rsidRPr="001201C2" w:rsidRDefault="001201C2" w:rsidP="00961D92">
      <w:pPr>
        <w:spacing w:line="276" w:lineRule="auto"/>
        <w:ind w:left="0" w:firstLine="360"/>
        <w:jc w:val="both"/>
      </w:pPr>
      <w:r w:rsidRPr="001201C2">
        <w:t xml:space="preserve">- Thực hiện các bài kiểm tra </w:t>
      </w:r>
    </w:p>
    <w:p w:rsidR="001201C2" w:rsidRPr="001201C2" w:rsidRDefault="001201C2" w:rsidP="00961D92">
      <w:pPr>
        <w:spacing w:line="276" w:lineRule="auto"/>
        <w:ind w:left="0" w:firstLine="360"/>
        <w:jc w:val="both"/>
      </w:pPr>
      <w:r w:rsidRPr="001201C2">
        <w:t>- Xem kết quả học tập</w:t>
      </w:r>
    </w:p>
    <w:p w:rsidR="001201C2" w:rsidRPr="001201C2" w:rsidRDefault="001201C2" w:rsidP="00961D92">
      <w:pPr>
        <w:spacing w:line="276" w:lineRule="auto"/>
        <w:ind w:left="0" w:firstLine="360"/>
        <w:jc w:val="both"/>
        <w:rPr>
          <w:b/>
          <w:u w:val="single"/>
        </w:rPr>
      </w:pPr>
      <w:r w:rsidRPr="001201C2">
        <w:rPr>
          <w:b/>
          <w:u w:val="single"/>
        </w:rPr>
        <w:t xml:space="preserve">Phụ huynh: </w:t>
      </w:r>
    </w:p>
    <w:p w:rsidR="001201C2" w:rsidRPr="001201C2" w:rsidRDefault="001201C2" w:rsidP="00961D92">
      <w:pPr>
        <w:spacing w:line="276" w:lineRule="auto"/>
        <w:ind w:left="0" w:firstLine="360"/>
        <w:jc w:val="both"/>
      </w:pPr>
      <w:r w:rsidRPr="001201C2">
        <w:t xml:space="preserve">- Xem lịch học, lịch thi của con mình </w:t>
      </w:r>
    </w:p>
    <w:p w:rsidR="001201C2" w:rsidRPr="001201C2" w:rsidRDefault="001201C2" w:rsidP="00961D92">
      <w:pPr>
        <w:spacing w:line="276" w:lineRule="auto"/>
        <w:ind w:left="0" w:firstLine="360"/>
        <w:jc w:val="both"/>
      </w:pPr>
      <w:r w:rsidRPr="001201C2">
        <w:t xml:space="preserve">- Xem kết quả học tập, chuyên cần của con mình.  </w:t>
      </w:r>
    </w:p>
    <w:p w:rsidR="001201C2" w:rsidRPr="009233CA" w:rsidRDefault="001201C2" w:rsidP="00371FC0">
      <w:pPr>
        <w:pStyle w:val="Heading2"/>
        <w:rPr>
          <w:sz w:val="28"/>
          <w:szCs w:val="28"/>
        </w:rPr>
      </w:pPr>
      <w:bookmarkStart w:id="0" w:name="_GoBack"/>
      <w:r w:rsidRPr="009233CA">
        <w:rPr>
          <w:sz w:val="28"/>
          <w:szCs w:val="28"/>
        </w:rPr>
        <w:t>GIỚI THIỆU TÍNH NĂNG CHÍNH CỦA CÁC ROLE:</w:t>
      </w:r>
    </w:p>
    <w:bookmarkEnd w:id="0"/>
    <w:p w:rsidR="001201C2" w:rsidRPr="00371FC0" w:rsidRDefault="001201C2" w:rsidP="00961D92">
      <w:pPr>
        <w:pStyle w:val="Heading3"/>
        <w:numPr>
          <w:ilvl w:val="1"/>
          <w:numId w:val="31"/>
        </w:numPr>
        <w:spacing w:before="40" w:after="0" w:line="276" w:lineRule="auto"/>
        <w:ind w:left="0" w:firstLine="360"/>
        <w:rPr>
          <w:sz w:val="24"/>
          <w:szCs w:val="24"/>
        </w:rPr>
      </w:pPr>
      <w:r w:rsidRPr="00371FC0">
        <w:rPr>
          <w:sz w:val="24"/>
          <w:szCs w:val="24"/>
        </w:rPr>
        <w:t xml:space="preserve">Vai trò Admin: </w:t>
      </w:r>
    </w:p>
    <w:p w:rsidR="001201C2" w:rsidRPr="001201C2" w:rsidRDefault="001201C2" w:rsidP="00961D92">
      <w:pPr>
        <w:pStyle w:val="ListParagraph"/>
        <w:numPr>
          <w:ilvl w:val="0"/>
          <w:numId w:val="28"/>
        </w:numPr>
        <w:spacing w:after="0" w:line="276" w:lineRule="auto"/>
        <w:ind w:left="0" w:firstLine="360"/>
        <w:jc w:val="both"/>
        <w:rPr>
          <w:lang w:val="vi-VN"/>
        </w:rPr>
      </w:pPr>
      <w:r w:rsidRPr="001201C2">
        <w:rPr>
          <w:lang w:val="vi-VN"/>
        </w:rPr>
        <w:t xml:space="preserve">Dashboard: Giao diện chính cho thấy các tính năng mà một Admin có thể thực hiện trên hệ thống. </w:t>
      </w:r>
    </w:p>
    <w:p w:rsidR="001201C2" w:rsidRPr="001201C2" w:rsidRDefault="001201C2" w:rsidP="00961D92">
      <w:pPr>
        <w:pStyle w:val="ListParagraph"/>
        <w:numPr>
          <w:ilvl w:val="0"/>
          <w:numId w:val="28"/>
        </w:numPr>
        <w:spacing w:after="0" w:line="276" w:lineRule="auto"/>
        <w:ind w:left="0" w:firstLine="360"/>
        <w:jc w:val="both"/>
        <w:rPr>
          <w:i/>
          <w:lang w:val="vi-VN"/>
        </w:rPr>
      </w:pPr>
      <w:r w:rsidRPr="001201C2">
        <w:rPr>
          <w:lang w:val="vi-VN"/>
        </w:rPr>
        <w:t>Tạo tài khoản</w:t>
      </w:r>
      <w:r w:rsidRPr="001201C2">
        <w:t xml:space="preserve"> </w:t>
      </w:r>
      <w:r w:rsidRPr="001201C2">
        <w:rPr>
          <w:lang w:val="vi-VN"/>
        </w:rPr>
        <w:t xml:space="preserve">cho giáo viên (Staff): </w:t>
      </w:r>
      <w:r w:rsidRPr="001201C2">
        <w:rPr>
          <w:i/>
          <w:lang w:val="vi-VN"/>
        </w:rPr>
        <w:t xml:space="preserve">User </w:t>
      </w:r>
      <w:r w:rsidRPr="001201C2">
        <w:rPr>
          <w:i/>
          <w:lang w:val="vi-VN"/>
        </w:rPr>
        <w:sym w:font="Wingdings" w:char="F0E0"/>
      </w:r>
      <w:r w:rsidRPr="001201C2">
        <w:rPr>
          <w:i/>
          <w:lang w:val="vi-VN"/>
        </w:rPr>
        <w:t xml:space="preserve"> Create User </w:t>
      </w:r>
      <w:r w:rsidRPr="001201C2">
        <w:rPr>
          <w:i/>
          <w:lang w:val="vi-VN"/>
        </w:rPr>
        <w:sym w:font="Wingdings" w:char="F0E0"/>
      </w:r>
      <w:r w:rsidRPr="001201C2">
        <w:rPr>
          <w:i/>
          <w:lang w:val="vi-VN"/>
        </w:rPr>
        <w:t xml:space="preserve"> Điền thông tin giáo viên theo mẫu yêu cầu. </w:t>
      </w:r>
    </w:p>
    <w:p w:rsidR="001201C2" w:rsidRPr="001201C2" w:rsidRDefault="001201C2" w:rsidP="00961D92">
      <w:pPr>
        <w:pStyle w:val="ListParagraph"/>
        <w:spacing w:line="276" w:lineRule="auto"/>
        <w:ind w:left="0" w:firstLine="360"/>
        <w:jc w:val="both"/>
        <w:rPr>
          <w:lang w:val="vi-VN"/>
        </w:rPr>
      </w:pPr>
      <w:r w:rsidRPr="001201C2">
        <w:rPr>
          <w:lang w:val="vi-VN"/>
        </w:rPr>
        <w:t>Trong một tài khoản của giáo viên sẽ bao gồm: lịch dạy, lịch sử mượn sách thư viện, lịch sử môn học giáo viên đã dạy.</w:t>
      </w:r>
    </w:p>
    <w:p w:rsidR="001201C2" w:rsidRPr="001201C2" w:rsidRDefault="001201C2" w:rsidP="00961D92">
      <w:pPr>
        <w:pStyle w:val="ListParagraph"/>
        <w:numPr>
          <w:ilvl w:val="0"/>
          <w:numId w:val="28"/>
        </w:numPr>
        <w:spacing w:after="0" w:line="276" w:lineRule="auto"/>
        <w:ind w:left="0" w:firstLine="360"/>
        <w:jc w:val="both"/>
        <w:rPr>
          <w:lang w:val="vi-VN"/>
        </w:rPr>
      </w:pPr>
      <w:r w:rsidRPr="001201C2">
        <w:rPr>
          <w:lang w:val="vi-VN"/>
        </w:rPr>
        <w:t>Tạo khoá học</w:t>
      </w:r>
      <w:r w:rsidRPr="001201C2">
        <w:rPr>
          <w:i/>
          <w:lang w:val="vi-VN"/>
        </w:rPr>
        <w:t xml:space="preserve">: Master Setting </w:t>
      </w:r>
      <w:r w:rsidRPr="001201C2">
        <w:rPr>
          <w:i/>
          <w:lang w:val="vi-VN"/>
        </w:rPr>
        <w:sym w:font="Wingdings" w:char="F0E0"/>
      </w:r>
      <w:r w:rsidRPr="001201C2">
        <w:rPr>
          <w:i/>
          <w:lang w:val="vi-VN"/>
        </w:rPr>
        <w:t xml:space="preserve"> Master Setup</w:t>
      </w:r>
    </w:p>
    <w:p w:rsidR="001201C2" w:rsidRPr="001201C2" w:rsidRDefault="001201C2" w:rsidP="00961D92">
      <w:pPr>
        <w:spacing w:line="276" w:lineRule="auto"/>
        <w:ind w:left="0" w:firstLine="360"/>
        <w:jc w:val="both"/>
        <w:rPr>
          <w:i/>
          <w:lang w:val="vi-VN"/>
        </w:rPr>
      </w:pPr>
      <w:r w:rsidRPr="001201C2">
        <w:rPr>
          <w:lang w:val="vi-VN"/>
        </w:rPr>
        <w:t xml:space="preserve">Tạo năm học (trong một năm gồm nhiều môn học, khoá học): </w:t>
      </w:r>
      <w:r w:rsidRPr="001201C2">
        <w:rPr>
          <w:i/>
          <w:lang w:val="vi-VN"/>
        </w:rPr>
        <w:t xml:space="preserve">Academic Year </w:t>
      </w:r>
      <w:r w:rsidRPr="001201C2">
        <w:rPr>
          <w:i/>
          <w:lang w:val="vi-VN"/>
        </w:rPr>
        <w:sym w:font="Wingdings" w:char="F0E0"/>
      </w:r>
      <w:r w:rsidRPr="001201C2">
        <w:rPr>
          <w:i/>
          <w:lang w:val="vi-VN"/>
        </w:rPr>
        <w:t xml:space="preserve"> Điền thông tin về khoá học theo mẫu yêu cầu (gồm Title, thời gian năm học,…)</w:t>
      </w:r>
    </w:p>
    <w:p w:rsidR="001201C2" w:rsidRPr="001201C2" w:rsidRDefault="001201C2" w:rsidP="00961D92">
      <w:pPr>
        <w:spacing w:line="276" w:lineRule="auto"/>
        <w:ind w:left="0" w:firstLine="360"/>
        <w:jc w:val="both"/>
        <w:rPr>
          <w:lang w:val="vi-VN"/>
        </w:rPr>
      </w:pPr>
      <w:r w:rsidRPr="001201C2">
        <w:rPr>
          <w:lang w:val="vi-VN"/>
        </w:rPr>
        <w:lastRenderedPageBreak/>
        <w:t xml:space="preserve">Tạo khoá học: </w:t>
      </w:r>
      <w:r w:rsidRPr="001201C2">
        <w:rPr>
          <w:i/>
          <w:lang w:val="vi-VN"/>
        </w:rPr>
        <w:t xml:space="preserve">Course </w:t>
      </w:r>
      <w:r w:rsidRPr="001201C2">
        <w:rPr>
          <w:i/>
          <w:lang w:val="vi-VN"/>
        </w:rPr>
        <w:sym w:font="Wingdings" w:char="F0E0"/>
      </w:r>
      <w:r w:rsidRPr="001201C2">
        <w:rPr>
          <w:i/>
          <w:lang w:val="vi-VN"/>
        </w:rPr>
        <w:t xml:space="preserve"> Điền thông tin về khoá học (gồm tiêu đề chính của khoá học, mã khoá học, kì thi,…) </w:t>
      </w:r>
      <w:r w:rsidRPr="001201C2">
        <w:rPr>
          <w:i/>
          <w:lang w:val="vi-VN"/>
        </w:rPr>
        <w:sym w:font="Wingdings" w:char="F0E0"/>
      </w:r>
      <w:r w:rsidRPr="001201C2">
        <w:rPr>
          <w:i/>
          <w:lang w:val="vi-VN"/>
        </w:rPr>
        <w:t xml:space="preserve"> Create</w:t>
      </w:r>
      <w:r w:rsidRPr="001201C2">
        <w:rPr>
          <w:lang w:val="vi-VN"/>
        </w:rPr>
        <w:t xml:space="preserve">. NOTE: Có thể xem Course List: lịch sử các khoá học đã dạy. </w:t>
      </w:r>
    </w:p>
    <w:p w:rsidR="001201C2" w:rsidRPr="001201C2" w:rsidRDefault="001201C2" w:rsidP="00961D92">
      <w:pPr>
        <w:spacing w:line="276" w:lineRule="auto"/>
        <w:ind w:left="0" w:firstLine="360"/>
        <w:jc w:val="both"/>
        <w:rPr>
          <w:lang w:val="vi-VN"/>
        </w:rPr>
      </w:pPr>
      <w:r w:rsidRPr="001201C2">
        <w:rPr>
          <w:lang w:val="vi-VN"/>
        </w:rPr>
        <w:t xml:space="preserve">Tạo Subject Master: gồm thông tin về môn học và mã môn học, môn học có thực hành hay không? </w:t>
      </w:r>
    </w:p>
    <w:p w:rsidR="001201C2" w:rsidRPr="001201C2" w:rsidRDefault="001201C2" w:rsidP="00961D92">
      <w:pPr>
        <w:spacing w:line="276" w:lineRule="auto"/>
        <w:ind w:left="0" w:firstLine="360"/>
        <w:jc w:val="both"/>
        <w:rPr>
          <w:lang w:val="vi-VN"/>
        </w:rPr>
      </w:pPr>
      <w:r w:rsidRPr="001201C2">
        <w:rPr>
          <w:lang w:val="vi-VN"/>
        </w:rPr>
        <w:t>Tạo Subject Topic: gồm thông tin về bài học, mô tả về bài học đó như thế nào?</w:t>
      </w:r>
    </w:p>
    <w:p w:rsidR="001201C2" w:rsidRPr="001201C2" w:rsidRDefault="001201C2" w:rsidP="00961D92">
      <w:pPr>
        <w:spacing w:line="276" w:lineRule="auto"/>
        <w:ind w:left="0" w:firstLine="360"/>
        <w:jc w:val="both"/>
        <w:rPr>
          <w:lang w:val="vi-VN"/>
        </w:rPr>
      </w:pPr>
      <w:r w:rsidRPr="001201C2">
        <w:rPr>
          <w:lang w:val="vi-VN"/>
        </w:rPr>
        <w:t xml:space="preserve">NOTE: Allocate Staff </w:t>
      </w:r>
      <w:r w:rsidRPr="001201C2">
        <w:rPr>
          <w:lang w:val="vi-VN"/>
        </w:rPr>
        <w:sym w:font="Wingdings" w:char="F0E0"/>
      </w:r>
      <w:r w:rsidRPr="001201C2">
        <w:rPr>
          <w:lang w:val="vi-VN"/>
        </w:rPr>
        <w:t xml:space="preserve"> Đề xuất giáo viên cho môn học </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CÁC KHOÁ HỌC NÀY TẠO VỚI MỤC ĐÍCH GÌ ? </w:t>
      </w:r>
      <w:r w:rsidRPr="001201C2">
        <w:rPr>
          <w:lang w:val="vi-VN"/>
        </w:rPr>
        <w:sym w:font="Wingdings" w:char="F0E0"/>
      </w:r>
      <w:r w:rsidRPr="001201C2">
        <w:rPr>
          <w:lang w:val="vi-VN"/>
        </w:rPr>
        <w:t xml:space="preserve"> Nhằm tạo ra giáo án chương trình để khi giáo viên, học sinh sử dụng gán những môn học, bài học này cho mình giúp người sử dụng quản lý thời khoá biểu, thời gian của mình. </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KHOÁ HỌC NÀY ĐƯỢC TẠO TỰ ĐỘNG DÀI HẠN THÌ CÓ CHỈNH SỬA ĐƯỢC KHÔNG DO THỜI KHOÁ BIỂU CỦA TRƯỜNG LÀ CÓ THAY ĐỔI NHIỀU, LINH ĐỘNG? </w:t>
      </w:r>
      <w:r w:rsidRPr="001201C2">
        <w:rPr>
          <w:lang w:val="vi-VN"/>
        </w:rPr>
        <w:sym w:font="Wingdings" w:char="F0E0"/>
      </w:r>
      <w:r w:rsidRPr="001201C2">
        <w:rPr>
          <w:lang w:val="vi-VN"/>
        </w:rPr>
        <w:t xml:space="preserve"> Các khoá học sau khi đã tạo trong một khoảng thời gian sẽ được cố định, sau đó nếu có thay đổi, giáo viên có thể thay đổi phù hợp hơn với tình hình thực tế. Tất cả các dữ liệu trong hệ thống đều linh động theo nhu cầu của trường. </w:t>
      </w:r>
    </w:p>
    <w:p w:rsidR="001201C2" w:rsidRPr="001201C2" w:rsidRDefault="001201C2" w:rsidP="00961D92">
      <w:pPr>
        <w:spacing w:line="276" w:lineRule="auto"/>
        <w:ind w:left="0" w:firstLine="360"/>
        <w:jc w:val="both"/>
        <w:rPr>
          <w:lang w:val="vi-VN"/>
        </w:rPr>
      </w:pPr>
      <w:r w:rsidRPr="001201C2">
        <w:rPr>
          <w:b/>
          <w:lang w:val="vi-VN"/>
        </w:rPr>
        <w:t>Phần Allocate:</w:t>
      </w:r>
      <w:r w:rsidRPr="001201C2">
        <w:rPr>
          <w:lang w:val="vi-VN"/>
        </w:rPr>
        <w:t xml:space="preserve"> Sau khi đã tạo ra môn học và bài học, giáo viên có thể sắp xếp các môn học và bài học đso vào khoá học nào, năm học nào cho phù hợp cũng như Đề xuất giáo viên cho môn học đó ở mục </w:t>
      </w:r>
      <w:r w:rsidRPr="001201C2">
        <w:rPr>
          <w:i/>
          <w:lang w:val="vi-VN"/>
        </w:rPr>
        <w:t>Allocate Staff to Subject.</w:t>
      </w:r>
      <w:r w:rsidRPr="001201C2">
        <w:rPr>
          <w:lang w:val="vi-VN"/>
        </w:rPr>
        <w:t xml:space="preserve"> </w:t>
      </w:r>
    </w:p>
    <w:p w:rsidR="001201C2" w:rsidRPr="001201C2" w:rsidRDefault="001201C2" w:rsidP="00961D92">
      <w:pPr>
        <w:pStyle w:val="ListParagraph"/>
        <w:numPr>
          <w:ilvl w:val="0"/>
          <w:numId w:val="28"/>
        </w:numPr>
        <w:spacing w:after="0" w:line="276" w:lineRule="auto"/>
        <w:ind w:left="0" w:firstLine="360"/>
        <w:jc w:val="both"/>
        <w:rPr>
          <w:lang w:val="vi-VN"/>
        </w:rPr>
      </w:pPr>
      <w:r w:rsidRPr="001201C2">
        <w:rPr>
          <w:lang w:val="vi-VN"/>
        </w:rPr>
        <w:t xml:space="preserve">Tạo thời khoá biểu: </w:t>
      </w:r>
      <w:r w:rsidRPr="001201C2">
        <w:rPr>
          <w:i/>
          <w:lang w:val="vi-VN"/>
        </w:rPr>
        <w:t xml:space="preserve">Academic Operation </w:t>
      </w:r>
      <w:r w:rsidRPr="001201C2">
        <w:rPr>
          <w:i/>
          <w:lang w:val="vi-VN"/>
        </w:rPr>
        <w:sym w:font="Wingdings" w:char="F0E0"/>
      </w:r>
      <w:r w:rsidRPr="001201C2">
        <w:rPr>
          <w:i/>
          <w:lang w:val="vi-VN"/>
        </w:rPr>
        <w:t xml:space="preserve"> Timetable</w:t>
      </w:r>
      <w:r w:rsidRPr="001201C2">
        <w:rPr>
          <w:lang w:val="vi-VN"/>
        </w:rPr>
        <w:t xml:space="preserve"> gồm 2 mục </w:t>
      </w:r>
    </w:p>
    <w:p w:rsidR="001201C2" w:rsidRPr="001201C2" w:rsidRDefault="001201C2" w:rsidP="00961D92">
      <w:pPr>
        <w:spacing w:line="276" w:lineRule="auto"/>
        <w:ind w:left="0" w:firstLine="360"/>
        <w:jc w:val="both"/>
        <w:rPr>
          <w:lang w:val="vi-VN"/>
        </w:rPr>
      </w:pPr>
      <w:r w:rsidRPr="001201C2">
        <w:rPr>
          <w:lang w:val="vi-VN"/>
        </w:rPr>
        <w:t xml:space="preserve">- Timing Set: Giáo viên tạo thời gian học cho mỗi tiết trong tuần </w:t>
      </w:r>
      <w:r w:rsidRPr="001201C2">
        <w:rPr>
          <w:lang w:val="vi-VN"/>
        </w:rPr>
        <w:sym w:font="Wingdings" w:char="F0E0"/>
      </w:r>
      <w:r w:rsidRPr="001201C2">
        <w:rPr>
          <w:lang w:val="vi-VN"/>
        </w:rPr>
        <w:t xml:space="preserve"> Tạo ra thời khoá biểu chung cho cả tuần. </w:t>
      </w:r>
    </w:p>
    <w:p w:rsidR="001201C2" w:rsidRPr="001201C2" w:rsidRDefault="001201C2" w:rsidP="00961D92">
      <w:pPr>
        <w:spacing w:line="276" w:lineRule="auto"/>
        <w:ind w:left="0" w:firstLine="360"/>
        <w:jc w:val="both"/>
        <w:rPr>
          <w:lang w:val="vi-VN"/>
        </w:rPr>
      </w:pPr>
      <w:r w:rsidRPr="001201C2">
        <w:rPr>
          <w:lang w:val="vi-VN"/>
        </w:rPr>
        <w:t>VD: Ngày 1, tiết 1 từ 8:30 đến 9:30, tiết 2 từ 9:30 đến 10:30 và giải lao từ 10:30 đến 11:00.</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SHOW CHO GIÁO VIÊN XEM MẪU TẠO THỬ? </w:t>
      </w:r>
      <w:r w:rsidRPr="001201C2">
        <w:rPr>
          <w:lang w:val="vi-VN"/>
        </w:rPr>
        <w:sym w:font="Wingdings" w:char="F0E0"/>
      </w:r>
      <w:r w:rsidRPr="001201C2">
        <w:rPr>
          <w:lang w:val="vi-VN"/>
        </w:rPr>
        <w:t xml:space="preserve"> Đây chỉ là phần demo mẫu là hệ thống bao gồm những chức năng đó, đến khi có dữ liệu thực tế cụ thể có thể thêm các lưu ý về khoá học và tiết học, khi đó demo mới chính xác được. Vì mỗi hệ thống trường có một lưu ý khác nhau. </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THỰC TẾ LỊCH HỌC CỦA TRƯỜNG KHÔNG CHỈ ĐƠN GIẢN NHƯ VẬY? </w:t>
      </w:r>
      <w:r w:rsidRPr="001201C2">
        <w:rPr>
          <w:lang w:val="vi-VN"/>
        </w:rPr>
        <w:sym w:font="Wingdings" w:char="F0E0"/>
      </w:r>
      <w:r w:rsidRPr="001201C2">
        <w:rPr>
          <w:lang w:val="vi-VN"/>
        </w:rPr>
        <w:t xml:space="preserve"> Việc làm demo mẫu hôm nay chỉ là demo mẫu một thời khoá biểu chứ k phải tạo ra một thời khoá biểu thực tế. VD: Học viên học quản trị kinh doanh, sau khi điền thông tin vào và thời hạn học môn đó sẽ ra được một mẫu cố định lịch học môn QTKD, những khoá học khác nhau sẽ tạo ra nhiều mẫu môn học khác nhau và hệ thống sẽ tự động gán các môn học vào thời khoá biểu theo như người sử dụng đã đăng kí, những thông tin đều có thể chỉnh sửa tuỳ theo tình hình thực tế của trường. Khi đi vào thực tế, có thể thay đổi theo tuỳ yêu cầu thực tế của trường cho mục này để tạo ra một thời khoá biểu hoàn chỉnh. </w:t>
      </w:r>
    </w:p>
    <w:p w:rsidR="001201C2" w:rsidRPr="001201C2" w:rsidRDefault="001201C2" w:rsidP="00961D92">
      <w:pPr>
        <w:pStyle w:val="ListParagraph"/>
        <w:spacing w:line="276" w:lineRule="auto"/>
        <w:ind w:left="0" w:firstLine="360"/>
        <w:jc w:val="both"/>
        <w:rPr>
          <w:lang w:val="vi-VN"/>
        </w:rPr>
      </w:pPr>
      <w:r w:rsidRPr="001201C2">
        <w:rPr>
          <w:b/>
          <w:lang w:val="vi-VN"/>
        </w:rPr>
        <w:t>Create Timetable:</w:t>
      </w:r>
      <w:r w:rsidRPr="001201C2">
        <w:rPr>
          <w:lang w:val="vi-VN"/>
        </w:rPr>
        <w:t xml:space="preserve"> Chọn năm học </w:t>
      </w:r>
      <w:r w:rsidRPr="001201C2">
        <w:rPr>
          <w:lang w:val="vi-VN"/>
        </w:rPr>
        <w:sym w:font="Wingdings" w:char="F0E0"/>
      </w:r>
      <w:r w:rsidRPr="001201C2">
        <w:rPr>
          <w:lang w:val="vi-VN"/>
        </w:rPr>
        <w:t xml:space="preserve"> Chọn chương trình học </w:t>
      </w:r>
      <w:r w:rsidRPr="001201C2">
        <w:rPr>
          <w:lang w:val="vi-VN"/>
        </w:rPr>
        <w:sym w:font="Wingdings" w:char="F0E0"/>
      </w:r>
      <w:r w:rsidRPr="001201C2">
        <w:rPr>
          <w:lang w:val="vi-VN"/>
        </w:rPr>
        <w:t xml:space="preserve"> Chọn khoá học (VD: Khóa lớp 1, lớp 2) </w:t>
      </w:r>
      <w:r w:rsidRPr="001201C2">
        <w:rPr>
          <w:lang w:val="vi-VN"/>
        </w:rPr>
        <w:sym w:font="Wingdings" w:char="F0E0"/>
      </w:r>
      <w:r w:rsidRPr="001201C2">
        <w:rPr>
          <w:lang w:val="vi-VN"/>
        </w:rPr>
        <w:t xml:space="preserve"> Hiện tự động danh sách các môn học mà ứng với năm, ngành dạy của giáo viên để giáo viên tuỳ ý gán vào thời khoá biểu của mình. </w:t>
      </w:r>
    </w:p>
    <w:p w:rsidR="001201C2" w:rsidRPr="001201C2" w:rsidRDefault="001201C2" w:rsidP="00961D92">
      <w:pPr>
        <w:pStyle w:val="ListParagraph"/>
        <w:spacing w:line="276" w:lineRule="auto"/>
        <w:ind w:left="0" w:firstLine="360"/>
        <w:jc w:val="both"/>
        <w:rPr>
          <w:lang w:val="vi-VN"/>
        </w:rPr>
      </w:pPr>
      <w:r w:rsidRPr="001201C2">
        <w:rPr>
          <w:lang w:val="vi-VN"/>
        </w:rPr>
        <w:t xml:space="preserve">NOTE: Trên Staff list - nếu trên thời khoá biểu mà thời gian đó bị tô xám thì tương ứng giáo viên có lịch bận giờ đó không thể sắp xếp giáo viên này vào giờ này được, nếu Admin không thể kéo vào được và nếu tự ý kéo vào hệ thống sẽ báo lỗi, nếu tên giáo viên là màu xanh, gáio viên đang sẵn thời gian đó và có thể nhận lới đó được, có thể kéo giáo viên váo môn học đó – một môn học có nhiều giáo viên. </w:t>
      </w:r>
    </w:p>
    <w:p w:rsidR="001201C2" w:rsidRPr="001201C2" w:rsidRDefault="001201C2" w:rsidP="00961D92">
      <w:pPr>
        <w:pStyle w:val="ListParagraph"/>
        <w:spacing w:line="276" w:lineRule="auto"/>
        <w:ind w:left="0" w:firstLine="360"/>
        <w:jc w:val="both"/>
        <w:rPr>
          <w:lang w:val="vi-VN"/>
        </w:rPr>
      </w:pPr>
      <w:r w:rsidRPr="001201C2">
        <w:rPr>
          <w:lang w:val="vi-VN"/>
        </w:rPr>
        <w:t>* CÁC BƯỚC CHÍNH: Xác định mẫu thời khoá biểu</w:t>
      </w:r>
      <w:r w:rsidRPr="001201C2">
        <w:rPr>
          <w:lang w:val="vi-VN"/>
        </w:rPr>
        <w:sym w:font="Wingdings" w:char="F0E0"/>
      </w:r>
      <w:r w:rsidRPr="001201C2">
        <w:rPr>
          <w:lang w:val="vi-VN"/>
        </w:rPr>
        <w:t xml:space="preserve"> xác định giáo án </w:t>
      </w:r>
      <w:r w:rsidRPr="001201C2">
        <w:rPr>
          <w:lang w:val="vi-VN"/>
        </w:rPr>
        <w:sym w:font="Wingdings" w:char="F0E0"/>
      </w:r>
      <w:r w:rsidRPr="001201C2">
        <w:rPr>
          <w:lang w:val="vi-VN"/>
        </w:rPr>
        <w:t xml:space="preserve"> Các môn học tự đổ ra kèm giáo viên </w:t>
      </w:r>
      <w:r w:rsidRPr="001201C2">
        <w:rPr>
          <w:lang w:val="vi-VN"/>
        </w:rPr>
        <w:sym w:font="Wingdings" w:char="F0E0"/>
      </w:r>
      <w:r w:rsidRPr="001201C2">
        <w:rPr>
          <w:lang w:val="vi-VN"/>
        </w:rPr>
        <w:t xml:space="preserve"> Sắp xếp giáo viên vào lớp, khoá học cho phù hợp. </w:t>
      </w:r>
    </w:p>
    <w:p w:rsidR="001201C2" w:rsidRPr="001201C2" w:rsidRDefault="001201C2" w:rsidP="00961D92">
      <w:pPr>
        <w:pStyle w:val="ListParagraph"/>
        <w:spacing w:line="276" w:lineRule="auto"/>
        <w:ind w:left="0" w:firstLine="360"/>
        <w:jc w:val="both"/>
        <w:rPr>
          <w:lang w:val="vi-VN"/>
        </w:rPr>
      </w:pPr>
      <w:r w:rsidRPr="001201C2">
        <w:rPr>
          <w:color w:val="FF0000"/>
        </w:rPr>
        <w:t>Câu hỏi:</w:t>
      </w:r>
      <w:r w:rsidRPr="001201C2">
        <w:rPr>
          <w:color w:val="FF0000"/>
          <w:lang w:val="vi-VN"/>
        </w:rPr>
        <w:t xml:space="preserve"> CÁC KHOÁ HỌC TRONG THỜI KHOÁ BIỂU LÀ TRƯỜNG PHẢI LÀM THỦ CÔNG KÉO THẢ VÀO HAY HỆ THỐNG TỰ ĐỘNG SẮP XẾP, TƯƠNG TỰ VỚI GIÁO VIÊN? </w:t>
      </w:r>
      <w:r w:rsidRPr="001201C2">
        <w:rPr>
          <w:lang w:val="vi-VN"/>
        </w:rPr>
        <w:sym w:font="Wingdings" w:char="F0E0"/>
      </w:r>
      <w:r w:rsidRPr="001201C2">
        <w:rPr>
          <w:lang w:val="vi-VN"/>
        </w:rPr>
        <w:t xml:space="preserve"> Đây là lý do tại sao ban đầu cần tạo khoá học, môn học , bài học bao gồm thời gian trước vì để đến đây, những môn học đã được cố định đó sẽ được tự động đổ vào thời khoá biểu này, người Admin cần làm là thêm giáo viên phù hợp theo từng khoảng thời gian cho từng khoá học và những gì có lặp lại có thể cài đặt lặp tự động tuỳ theo yêu cầu của trường. Nếu có thay đổi, giáo viên thay thế, lịch bận,…thì người Admin hoặc giáo viên vào và thay thế điều chỉnh sao cho phù hợp với tình hình thực tế. </w:t>
      </w:r>
    </w:p>
    <w:p w:rsidR="001201C2" w:rsidRPr="001201C2" w:rsidRDefault="001201C2" w:rsidP="00961D92">
      <w:pPr>
        <w:pStyle w:val="ListParagraph"/>
        <w:numPr>
          <w:ilvl w:val="0"/>
          <w:numId w:val="28"/>
        </w:numPr>
        <w:spacing w:after="0" w:line="276" w:lineRule="auto"/>
        <w:ind w:left="0" w:firstLine="360"/>
        <w:jc w:val="both"/>
        <w:rPr>
          <w:lang w:val="vi-VN"/>
        </w:rPr>
      </w:pPr>
      <w:r w:rsidRPr="001201C2">
        <w:rPr>
          <w:lang w:val="vi-VN"/>
        </w:rPr>
        <w:t xml:space="preserve">Exam: Quản lý bài kiểm tra </w:t>
      </w:r>
    </w:p>
    <w:p w:rsidR="001201C2" w:rsidRPr="001201C2" w:rsidRDefault="001201C2" w:rsidP="00961D92">
      <w:pPr>
        <w:spacing w:line="276" w:lineRule="auto"/>
        <w:ind w:left="0" w:firstLine="360"/>
        <w:jc w:val="both"/>
        <w:rPr>
          <w:lang w:val="vi-VN"/>
        </w:rPr>
      </w:pPr>
      <w:r w:rsidRPr="001201C2">
        <w:rPr>
          <w:lang w:val="vi-VN"/>
        </w:rPr>
        <w:t>Mục Question Bank – Ngân hàng đề thi, có 2 dạng thi là thi online và thi offline:</w:t>
      </w:r>
    </w:p>
    <w:p w:rsidR="001201C2" w:rsidRPr="001201C2" w:rsidRDefault="001201C2" w:rsidP="00961D92">
      <w:pPr>
        <w:spacing w:line="276" w:lineRule="auto"/>
        <w:ind w:left="0" w:firstLine="360"/>
        <w:jc w:val="both"/>
        <w:rPr>
          <w:lang w:val="vi-VN"/>
        </w:rPr>
      </w:pPr>
      <w:r w:rsidRPr="001201C2">
        <w:rPr>
          <w:lang w:val="vi-VN"/>
        </w:rPr>
        <w:lastRenderedPageBreak/>
        <w:t xml:space="preserve">- Thi Online, câu hỏi đóng: </w:t>
      </w:r>
    </w:p>
    <w:p w:rsidR="001201C2" w:rsidRPr="001201C2" w:rsidRDefault="001201C2" w:rsidP="00961D92">
      <w:pPr>
        <w:spacing w:line="276" w:lineRule="auto"/>
        <w:ind w:left="0" w:firstLine="360"/>
        <w:jc w:val="both"/>
        <w:rPr>
          <w:lang w:val="vi-VN"/>
        </w:rPr>
      </w:pPr>
      <w:r w:rsidRPr="001201C2">
        <w:rPr>
          <w:lang w:val="vi-VN"/>
        </w:rPr>
        <w:t xml:space="preserve">+ Tạo Subject, môn học và các câu hỏi và điểm </w:t>
      </w:r>
    </w:p>
    <w:p w:rsidR="001201C2" w:rsidRPr="001201C2" w:rsidRDefault="001201C2" w:rsidP="00961D92">
      <w:pPr>
        <w:spacing w:line="276" w:lineRule="auto"/>
        <w:ind w:left="0" w:firstLine="360"/>
        <w:jc w:val="both"/>
        <w:rPr>
          <w:lang w:val="vi-VN"/>
        </w:rPr>
      </w:pPr>
      <w:r w:rsidRPr="001201C2">
        <w:rPr>
          <w:lang w:val="vi-VN"/>
        </w:rPr>
        <w:t>- Thi Online, câu hỏi mở, tự luận:</w:t>
      </w:r>
    </w:p>
    <w:p w:rsidR="001201C2" w:rsidRPr="001201C2" w:rsidRDefault="001201C2" w:rsidP="00961D92">
      <w:pPr>
        <w:spacing w:line="276" w:lineRule="auto"/>
        <w:ind w:left="0" w:firstLine="360"/>
        <w:jc w:val="both"/>
        <w:rPr>
          <w:lang w:val="vi-VN"/>
        </w:rPr>
      </w:pPr>
      <w:r w:rsidRPr="001201C2">
        <w:rPr>
          <w:lang w:val="vi-VN"/>
        </w:rPr>
        <w:t xml:space="preserve">+ Tạo đề thi và chọn dạng đề thi và nhập câu hỏi để sau khi học viên làm bài giáo viên có thể chấm điểm. </w:t>
      </w:r>
    </w:p>
    <w:p w:rsidR="001201C2" w:rsidRPr="001201C2" w:rsidRDefault="001201C2" w:rsidP="00961D92">
      <w:pPr>
        <w:spacing w:line="276" w:lineRule="auto"/>
        <w:ind w:left="0" w:firstLine="360"/>
        <w:jc w:val="both"/>
        <w:rPr>
          <w:lang w:val="vi-VN"/>
        </w:rPr>
      </w:pPr>
      <w:r w:rsidRPr="001201C2">
        <w:rPr>
          <w:lang w:val="vi-VN"/>
        </w:rPr>
        <w:t xml:space="preserve">- Có các loại đề thi là </w:t>
      </w:r>
    </w:p>
    <w:p w:rsidR="001201C2" w:rsidRPr="001201C2" w:rsidRDefault="001201C2" w:rsidP="00961D92">
      <w:pPr>
        <w:spacing w:line="276" w:lineRule="auto"/>
        <w:ind w:left="0" w:firstLine="360"/>
        <w:jc w:val="both"/>
        <w:rPr>
          <w:lang w:val="vi-VN"/>
        </w:rPr>
      </w:pPr>
      <w:r w:rsidRPr="001201C2">
        <w:rPr>
          <w:lang w:val="vi-VN"/>
        </w:rPr>
        <w:t xml:space="preserve">+ Có tính phí hay không </w:t>
      </w:r>
    </w:p>
    <w:p w:rsidR="001201C2" w:rsidRPr="001201C2" w:rsidRDefault="001201C2" w:rsidP="00961D92">
      <w:pPr>
        <w:spacing w:line="276" w:lineRule="auto"/>
        <w:ind w:left="0" w:firstLine="360"/>
        <w:jc w:val="both"/>
        <w:rPr>
          <w:lang w:val="vi-VN"/>
        </w:rPr>
      </w:pPr>
      <w:r w:rsidRPr="001201C2">
        <w:rPr>
          <w:lang w:val="vi-VN"/>
        </w:rPr>
        <w:t>+ Là dạng online hay offline</w:t>
      </w:r>
    </w:p>
    <w:p w:rsidR="001201C2" w:rsidRPr="001201C2" w:rsidRDefault="001201C2" w:rsidP="00961D92">
      <w:pPr>
        <w:spacing w:line="276" w:lineRule="auto"/>
        <w:ind w:left="0" w:firstLine="360"/>
        <w:jc w:val="both"/>
        <w:rPr>
          <w:lang w:val="vi-VN"/>
        </w:rPr>
      </w:pPr>
      <w:r w:rsidRPr="001201C2">
        <w:rPr>
          <w:lang w:val="vi-VN"/>
        </w:rPr>
        <w:t>- Các bài kiểm tra online có thể cài đặt thời gian làm bài phù hợp</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LÀM BÀI THI ONLINE TRÊN LỚP, MỞ BẰNG HỆ THỐNG MÁY CỦA TRƯỜNG, TRONG QUÁ TRÌNH LÀM BÀI ONLINE CÓ THỂ MỞ CÁC TRANG KHÁC ĐỂ XEM TÀI LIỆU HOẶC LẤY ĐỀ XUỐNG KHÔNG, GIỐNG NHƯ NỀN TẢNG CỦA BỘ GIÁO DỤC KHI KẾT NỐI TRANG WEB ĐÓ THÌ SẼ NGẮT KẾT NỐI CÁC TRANG WEB KHÁC. HẠN CHẾ TRUY CẬP NÀY LÀ PHẦN MỀM CÓ SẴN HAY PHẢI CÀI ĐẶT MỘT PHẦN MỀM KHÁC, VD NHƯ TRUY CẬP VÀO LÀM BÀI KIỂM TRA THI OLYMPIC THÌ MỘT KHI NHẤN VÀO ĐƯỜNG LINK KHÔNG MỞ TRANG KHÁC ĐƯỢC, NẾU MỞ TRANG KHÁC THÌ TÀI KHOẢN SẼ BỊ VĂNG RA? </w:t>
      </w:r>
      <w:r w:rsidRPr="001201C2">
        <w:rPr>
          <w:lang w:val="vi-VN"/>
        </w:rPr>
        <w:sym w:font="Wingdings" w:char="F0E0"/>
      </w:r>
      <w:r w:rsidRPr="001201C2">
        <w:rPr>
          <w:lang w:val="vi-VN"/>
        </w:rPr>
        <w:t xml:space="preserve"> Chỉ có máy mới setup được kết nối của internet trên máy thôi, còn phần mềm không can thiệp được. Có thể không mở được nhiều trang trên trang chủ đó nhưng người ta còn nhiều cách để mở trên những trình duyệt khác trên máy. Hoặc có trường hợp khác là khi tuy cập vào trang web đó, máy tính đã bị cài một máy chủ ảo nên mới ngăn chặn truy cập được. </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KHI LÀM BÀI KIỂM TRA TỰ LUẬN GIÁO VIÊN NHẬN ĐƯỢC BÀI CHỈ CÓ QUYỀN XEM VÀ CHẤM BÀI NHẬN XÉT RIÊNG CHỨ KHÔNG CÓ QUYỀN CAN THIỆP VÀO BÀI LÀM CỦA HỌC VIÊN?</w:t>
      </w:r>
      <w:r w:rsidRPr="001201C2">
        <w:rPr>
          <w:color w:val="FF0000"/>
        </w:rPr>
        <w:t xml:space="preserve"> </w:t>
      </w:r>
      <w:r w:rsidRPr="001201C2">
        <w:rPr>
          <w:lang w:val="vi-VN"/>
        </w:rPr>
        <w:sym w:font="Wingdings" w:char="F0E0"/>
      </w:r>
      <w:r w:rsidRPr="001201C2">
        <w:rPr>
          <w:lang w:val="vi-VN"/>
        </w:rPr>
        <w:t xml:space="preserve"> khi nộp bài tự luận sẽ nộp bằng file PDF hoặc có thể cài đặt được các những yêu cầu thêm như vậy, đến khi đi vào thực tế sẽ kĩ hơn. </w:t>
      </w:r>
    </w:p>
    <w:p w:rsidR="001201C2" w:rsidRPr="001201C2" w:rsidRDefault="001201C2" w:rsidP="00961D92">
      <w:pPr>
        <w:spacing w:line="276" w:lineRule="auto"/>
        <w:ind w:left="0" w:firstLine="360"/>
        <w:jc w:val="both"/>
        <w:rPr>
          <w:lang w:val="vi-VN"/>
        </w:rPr>
      </w:pPr>
      <w:r w:rsidRPr="001201C2">
        <w:rPr>
          <w:lang w:val="vi-VN"/>
        </w:rPr>
        <w:t xml:space="preserve">Khi học viên nộp bài bất kì môn nào, chỉ có giáo viên đó , môn học đó mới có thể xem được chứ những người khác không xem được và giáo viên chỉ có quyền chấm bài chứ không edit được bài đó. </w:t>
      </w:r>
    </w:p>
    <w:p w:rsidR="001201C2" w:rsidRPr="001201C2" w:rsidRDefault="001201C2" w:rsidP="00961D92">
      <w:pPr>
        <w:pStyle w:val="ListParagraph"/>
        <w:numPr>
          <w:ilvl w:val="0"/>
          <w:numId w:val="28"/>
        </w:numPr>
        <w:spacing w:after="0" w:line="276" w:lineRule="auto"/>
        <w:ind w:left="0" w:firstLine="360"/>
        <w:jc w:val="both"/>
        <w:rPr>
          <w:lang w:val="vi-VN"/>
        </w:rPr>
      </w:pPr>
      <w:r w:rsidRPr="001201C2">
        <w:rPr>
          <w:lang w:val="vi-VN"/>
        </w:rPr>
        <w:t>Sinh viên</w:t>
      </w:r>
    </w:p>
    <w:p w:rsidR="001201C2" w:rsidRPr="001201C2" w:rsidRDefault="001201C2" w:rsidP="00961D92">
      <w:pPr>
        <w:spacing w:line="276" w:lineRule="auto"/>
        <w:ind w:left="0" w:firstLine="360"/>
        <w:jc w:val="both"/>
        <w:rPr>
          <w:lang w:val="vi-VN"/>
        </w:rPr>
      </w:pPr>
      <w:r w:rsidRPr="001201C2">
        <w:rPr>
          <w:lang w:val="vi-VN"/>
        </w:rPr>
        <w:t xml:space="preserve">Tạo thông tin sinh viên, sau khi admit sẽ không chỉnh sửa được nữa. Đến về sau khi đi học và có bất trắc mới update thông tin được. </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MỘT VÀI TRƯỜNG HỢP HỌC VIÊN ĐĂNG KÍ ĐÓNG HỌC PHÍ NHƯNG SAU ĐÓ RÚT LẠI? </w:t>
      </w:r>
      <w:r w:rsidRPr="001201C2">
        <w:rPr>
          <w:lang w:val="vi-VN"/>
        </w:rPr>
        <w:sym w:font="Wingdings" w:char="F0E0"/>
      </w:r>
      <w:r w:rsidRPr="001201C2">
        <w:rPr>
          <w:lang w:val="vi-VN"/>
        </w:rPr>
        <w:t xml:space="preserve"> Ở phần này khi học viên đã vào học mới được tạo tài khoản và sử dụng chứ , còn khi chỉ mới đăng kí đóng học phí thì tông tin học viên vẫn còn đang giữ ở phần của Tuyển dụng – Kinh doanh, chưa được tính là tài khoản học sinh của trường. </w:t>
      </w:r>
    </w:p>
    <w:p w:rsidR="001201C2" w:rsidRPr="001201C2" w:rsidRDefault="001201C2" w:rsidP="00961D92">
      <w:pPr>
        <w:spacing w:line="276" w:lineRule="auto"/>
        <w:ind w:left="0" w:firstLine="360"/>
        <w:jc w:val="both"/>
        <w:rPr>
          <w:lang w:val="vi-VN"/>
        </w:rPr>
      </w:pPr>
      <w:r w:rsidRPr="001201C2">
        <w:rPr>
          <w:color w:val="FF0000"/>
        </w:rPr>
        <w:t>Câu hỏi:</w:t>
      </w:r>
      <w:r w:rsidRPr="001201C2">
        <w:rPr>
          <w:color w:val="FF0000"/>
          <w:lang w:val="vi-VN"/>
        </w:rPr>
        <w:t xml:space="preserve"> CÓ 2 PHẦN LÀ DANH SÁCH THÍ SINH NHẬN HỒ SƠ VÀ DANH SÁCH THÍ SINH NHẬP HỌC, KHI CÓ NHỮNG DANH SÁCH NHƯ VẬY SẼ ĐƯỢC NHẬP VÀO HỆ THỐNG HẾT VÀ ĐƯỢC CẬP NHẬT TÌNH HÌNH ĐỂ ĐƯA RA NHỮNG DỮ LIỆU NHƯ THÍ SINH XÁC NHẬN NHẬP HỌC ĐỂ XUẤT RA BÁO CÁO, CÒN LẠI TỔNG SỐ THÍ SINH ĐĂNG KÍ NHƯNG KHÔNG ĐI HỌC RỒI XUẤT RA BÁO CÁO SƠ ĐỒ LUÔN ĐƯỢC KHÔNG? </w:t>
      </w:r>
      <w:r w:rsidRPr="001201C2">
        <w:rPr>
          <w:lang w:val="vi-VN"/>
        </w:rPr>
        <w:sym w:font="Wingdings" w:char="F0E0"/>
      </w:r>
      <w:r w:rsidRPr="001201C2">
        <w:rPr>
          <w:lang w:val="vi-VN"/>
        </w:rPr>
        <w:t xml:space="preserve"> Những phần này hiện tại chưa được cập nhật những khi đi vào thực tế sẽ được thêm vào theo yêu cầu của nhà trường và các phần này bên FT có thể làm và cài đặt được hết. </w:t>
      </w:r>
    </w:p>
    <w:p w:rsidR="001201C2" w:rsidRPr="001201C2" w:rsidRDefault="001201C2" w:rsidP="00961D92">
      <w:pPr>
        <w:pStyle w:val="ListParagraph"/>
        <w:numPr>
          <w:ilvl w:val="0"/>
          <w:numId w:val="28"/>
        </w:numPr>
        <w:spacing w:after="0" w:line="276" w:lineRule="auto"/>
        <w:ind w:left="0" w:firstLine="360"/>
        <w:jc w:val="both"/>
        <w:rPr>
          <w:lang w:val="vi-VN"/>
        </w:rPr>
      </w:pPr>
      <w:r w:rsidRPr="001201C2">
        <w:rPr>
          <w:lang w:val="vi-VN"/>
        </w:rPr>
        <w:t xml:space="preserve">Phụ huynh khi log vào chỉ thấy được kết quả của con em mình thôi chứ không thấy được những dữ liệu của người khác. </w:t>
      </w:r>
    </w:p>
    <w:p w:rsidR="001201C2" w:rsidRPr="001201C2" w:rsidRDefault="001201C2" w:rsidP="00961D92">
      <w:pPr>
        <w:pStyle w:val="ListParagraph"/>
        <w:numPr>
          <w:ilvl w:val="0"/>
          <w:numId w:val="28"/>
        </w:numPr>
        <w:spacing w:after="0" w:line="276" w:lineRule="auto"/>
        <w:ind w:left="0" w:firstLine="360"/>
        <w:jc w:val="both"/>
        <w:rPr>
          <w:lang w:val="vi-VN"/>
        </w:rPr>
      </w:pPr>
      <w:r w:rsidRPr="001201C2">
        <w:rPr>
          <w:lang w:val="vi-VN"/>
        </w:rPr>
        <w:t xml:space="preserve">Thanh toán phí </w:t>
      </w:r>
    </w:p>
    <w:p w:rsidR="001201C2" w:rsidRPr="001201C2" w:rsidRDefault="001201C2" w:rsidP="00961D92">
      <w:pPr>
        <w:pStyle w:val="ListParagraph"/>
        <w:spacing w:line="276" w:lineRule="auto"/>
        <w:ind w:left="0" w:firstLine="360"/>
        <w:jc w:val="both"/>
        <w:rPr>
          <w:lang w:val="vi-VN"/>
        </w:rPr>
      </w:pPr>
      <w:r w:rsidRPr="001201C2">
        <w:rPr>
          <w:lang w:val="vi-VN"/>
        </w:rPr>
        <w:t>Quản lý lịch sử thanh toán của trườn, bao gồm cả các dữ liệu dạy bù, lương giáo viên, lương bù giờ,  lương làm thêm,…</w:t>
      </w:r>
    </w:p>
    <w:p w:rsidR="001201C2" w:rsidRPr="001201C2" w:rsidRDefault="001201C2" w:rsidP="00961D92">
      <w:pPr>
        <w:pStyle w:val="ListParagraph"/>
        <w:spacing w:line="276" w:lineRule="auto"/>
        <w:ind w:left="0" w:firstLine="360"/>
        <w:jc w:val="both"/>
        <w:rPr>
          <w:lang w:val="vi-VN"/>
        </w:rPr>
      </w:pPr>
      <w:r w:rsidRPr="001201C2">
        <w:rPr>
          <w:lang w:val="vi-VN"/>
        </w:rPr>
        <w:t xml:space="preserve">Ghi nhận lại thanh toán học phí </w:t>
      </w:r>
      <w:r w:rsidRPr="001201C2">
        <w:rPr>
          <w:i/>
          <w:lang w:val="vi-VN"/>
        </w:rPr>
        <w:t xml:space="preserve">FEE </w:t>
      </w:r>
      <w:r w:rsidRPr="001201C2">
        <w:rPr>
          <w:i/>
        </w:rPr>
        <w:t xml:space="preserve">MANAGEMENT </w:t>
      </w:r>
      <w:r w:rsidRPr="001201C2">
        <w:rPr>
          <w:lang w:val="vi-VN"/>
        </w:rPr>
        <w:t>ghi nhận lại các quá trình đóng học phí học viên theo tháng theo năm,…</w:t>
      </w:r>
    </w:p>
    <w:p w:rsidR="001201C2" w:rsidRPr="001201C2" w:rsidRDefault="001201C2" w:rsidP="00961D92">
      <w:pPr>
        <w:pStyle w:val="ListParagraph"/>
        <w:spacing w:line="276" w:lineRule="auto"/>
        <w:ind w:left="0" w:firstLine="360"/>
        <w:jc w:val="both"/>
        <w:rPr>
          <w:lang w:val="vi-VN"/>
        </w:rPr>
      </w:pPr>
      <w:r w:rsidRPr="001201C2">
        <w:rPr>
          <w:lang w:val="vi-VN"/>
        </w:rPr>
        <w:sym w:font="Wingdings" w:char="F0E0"/>
      </w:r>
      <w:r w:rsidRPr="001201C2">
        <w:rPr>
          <w:lang w:val="vi-VN"/>
        </w:rPr>
        <w:t xml:space="preserve"> Phần này sẽ trùng với phần vên kế toán, dùng để đối chiếu các số liệu ở phòng kế toán. </w:t>
      </w:r>
    </w:p>
    <w:p w:rsidR="001201C2" w:rsidRPr="00371FC0" w:rsidRDefault="001201C2" w:rsidP="00961D92">
      <w:pPr>
        <w:pStyle w:val="Heading3"/>
        <w:numPr>
          <w:ilvl w:val="1"/>
          <w:numId w:val="31"/>
        </w:numPr>
        <w:spacing w:before="40" w:after="0" w:line="276" w:lineRule="auto"/>
        <w:ind w:left="0" w:firstLine="360"/>
        <w:rPr>
          <w:sz w:val="24"/>
          <w:szCs w:val="24"/>
        </w:rPr>
      </w:pPr>
      <w:r w:rsidRPr="00371FC0">
        <w:rPr>
          <w:sz w:val="24"/>
          <w:szCs w:val="24"/>
        </w:rPr>
        <w:lastRenderedPageBreak/>
        <w:t xml:space="preserve">Vai trò giáo viên </w:t>
      </w:r>
    </w:p>
    <w:p w:rsidR="001201C2" w:rsidRPr="001201C2" w:rsidRDefault="001201C2" w:rsidP="00961D92">
      <w:pPr>
        <w:pStyle w:val="ListParagraph"/>
        <w:numPr>
          <w:ilvl w:val="0"/>
          <w:numId w:val="32"/>
        </w:numPr>
        <w:spacing w:after="0" w:line="276" w:lineRule="auto"/>
        <w:ind w:left="0" w:firstLine="360"/>
        <w:jc w:val="both"/>
      </w:pPr>
      <w:r w:rsidRPr="001201C2">
        <w:t>Subject Ref – Chọn các môn học giáo viên dạy</w:t>
      </w:r>
    </w:p>
    <w:p w:rsidR="001201C2" w:rsidRPr="001201C2" w:rsidRDefault="001201C2" w:rsidP="00961D92">
      <w:pPr>
        <w:spacing w:line="276" w:lineRule="auto"/>
        <w:ind w:left="0" w:firstLine="360"/>
        <w:jc w:val="both"/>
        <w:rPr>
          <w:lang w:val="vi-VN"/>
        </w:rPr>
      </w:pPr>
      <w:r w:rsidRPr="001201C2">
        <w:rPr>
          <w:lang w:val="vi-VN"/>
        </w:rPr>
        <w:t>Giáo viên đăng kí môn học bằng cách kéo thả môn học vào lịch dạy mà mình muốn</w:t>
      </w:r>
    </w:p>
    <w:p w:rsidR="001201C2" w:rsidRPr="001201C2" w:rsidRDefault="001201C2" w:rsidP="00961D92">
      <w:pPr>
        <w:pStyle w:val="ListParagraph"/>
        <w:numPr>
          <w:ilvl w:val="0"/>
          <w:numId w:val="32"/>
        </w:numPr>
        <w:spacing w:after="0" w:line="276" w:lineRule="auto"/>
        <w:ind w:left="0" w:firstLine="360"/>
        <w:jc w:val="both"/>
      </w:pPr>
      <w:r w:rsidRPr="001201C2">
        <w:t xml:space="preserve">Lesson Plans – Theo dõi quá trình dạy, theo dõi lịch dạy của từng giáo viên. </w:t>
      </w:r>
    </w:p>
    <w:p w:rsidR="001201C2" w:rsidRPr="001201C2" w:rsidRDefault="001201C2" w:rsidP="00961D92">
      <w:pPr>
        <w:spacing w:line="276" w:lineRule="auto"/>
        <w:ind w:left="0" w:firstLine="360"/>
        <w:jc w:val="both"/>
      </w:pPr>
      <w:r w:rsidRPr="001201C2">
        <w:t>- Phần này giáo viên sẽ tự kiểm tra xem ở mỗi khoá học mà mình đăng kí mình đã hoàn thành bài dạy đến đâu, được đo lường theo %</w:t>
      </w:r>
    </w:p>
    <w:p w:rsidR="001201C2" w:rsidRPr="001201C2" w:rsidRDefault="001201C2" w:rsidP="00961D92">
      <w:pPr>
        <w:pStyle w:val="ListParagraph"/>
        <w:numPr>
          <w:ilvl w:val="0"/>
          <w:numId w:val="32"/>
        </w:numPr>
        <w:spacing w:after="0" w:line="276" w:lineRule="auto"/>
        <w:ind w:left="0" w:firstLine="360"/>
        <w:jc w:val="both"/>
      </w:pPr>
      <w:r w:rsidRPr="001201C2">
        <w:t xml:space="preserve">Attendence – điểm danh học viên </w:t>
      </w:r>
    </w:p>
    <w:p w:rsidR="001201C2" w:rsidRPr="001201C2" w:rsidRDefault="001201C2" w:rsidP="00961D92">
      <w:pPr>
        <w:spacing w:line="276" w:lineRule="auto"/>
        <w:ind w:left="0" w:firstLine="360"/>
        <w:jc w:val="both"/>
      </w:pPr>
      <w:r w:rsidRPr="001201C2">
        <w:t>- Mỗi buổi học giáo viên sẽ mở khoá học ra và hệ thống sẽ hiện danh sách các học viên tham gia buổi học đó để giáo viên điểm danh</w:t>
      </w:r>
    </w:p>
    <w:p w:rsidR="001201C2" w:rsidRPr="001201C2" w:rsidRDefault="001201C2" w:rsidP="00961D92">
      <w:pPr>
        <w:spacing w:line="276" w:lineRule="auto"/>
        <w:ind w:left="0" w:firstLine="360"/>
        <w:jc w:val="both"/>
      </w:pPr>
      <w:r w:rsidRPr="001201C2">
        <w:t xml:space="preserve">- Phần này là tuỳ chỉnh, giáo viên có thể cài đặt muốn điểm danh hoặc không muốn điểm danh ở buổi dạy của mình mà không bị ảnh hưởng. </w:t>
      </w:r>
    </w:p>
    <w:p w:rsidR="001201C2" w:rsidRPr="001201C2" w:rsidRDefault="001201C2" w:rsidP="00961D92">
      <w:pPr>
        <w:spacing w:line="276" w:lineRule="auto"/>
        <w:ind w:left="0" w:firstLine="360"/>
        <w:jc w:val="both"/>
      </w:pPr>
      <w:r w:rsidRPr="001201C2">
        <w:rPr>
          <w:color w:val="FF0000"/>
        </w:rPr>
        <w:t>Câu hỏi:</w:t>
      </w:r>
      <w:r w:rsidRPr="001201C2">
        <w:rPr>
          <w:color w:val="FF0000"/>
          <w:lang w:val="vi-VN"/>
        </w:rPr>
        <w:t xml:space="preserve"> </w:t>
      </w:r>
      <w:r w:rsidRPr="001201C2">
        <w:rPr>
          <w:color w:val="FF0000"/>
        </w:rPr>
        <w:t xml:space="preserve">TRƯỜNG HAY GỬI BÁO BÀI CHO HỌC SINH MỖI NGÀY, THÌ HỆ THỐNG CÓ PHẦN NÀO MÀ GỬI BÁO BÀI CHO HỌC SINH/ PHỤ HUYNH HỌC SINH MỖI NGÀY ĐỒNG BỘ ĐƯỢC KHÔNG? </w:t>
      </w:r>
      <w:r w:rsidRPr="001201C2">
        <w:sym w:font="Wingdings" w:char="F0E0"/>
      </w:r>
      <w:r w:rsidRPr="001201C2">
        <w:t xml:space="preserve"> Được, trong hệ thống có mục Assignment, giáo viên có thể tuỳ chỉnh, tạo các thông báo, báo bài cho những đối tượng mà mình muốn mọi lúc. </w:t>
      </w:r>
    </w:p>
    <w:p w:rsidR="001201C2" w:rsidRPr="001201C2" w:rsidRDefault="001201C2" w:rsidP="00961D92">
      <w:pPr>
        <w:pStyle w:val="ListParagraph"/>
        <w:numPr>
          <w:ilvl w:val="0"/>
          <w:numId w:val="32"/>
        </w:numPr>
        <w:spacing w:after="0" w:line="276" w:lineRule="auto"/>
        <w:ind w:left="0" w:firstLine="360"/>
        <w:jc w:val="both"/>
      </w:pPr>
      <w:r w:rsidRPr="001201C2">
        <w:t xml:space="preserve">Assignment: </w:t>
      </w:r>
    </w:p>
    <w:p w:rsidR="001201C2" w:rsidRPr="001201C2" w:rsidRDefault="001201C2" w:rsidP="00961D92">
      <w:pPr>
        <w:spacing w:line="276" w:lineRule="auto"/>
        <w:ind w:left="0" w:firstLine="360"/>
        <w:jc w:val="both"/>
      </w:pPr>
      <w:r w:rsidRPr="001201C2">
        <w:t xml:space="preserve">- Create </w:t>
      </w:r>
      <w:r w:rsidRPr="001201C2">
        <w:sym w:font="Wingdings" w:char="F0E0"/>
      </w:r>
      <w:r w:rsidRPr="001201C2">
        <w:t xml:space="preserve"> Tạo assignment mới và điền thông tin tuỳ ý ( tên, môn, bài tập, đối tượng nhận tin </w:t>
      </w:r>
    </w:p>
    <w:p w:rsidR="001201C2" w:rsidRPr="001201C2" w:rsidRDefault="001201C2" w:rsidP="00961D92">
      <w:pPr>
        <w:pStyle w:val="ListParagraph"/>
        <w:numPr>
          <w:ilvl w:val="0"/>
          <w:numId w:val="32"/>
        </w:numPr>
        <w:spacing w:after="0" w:line="276" w:lineRule="auto"/>
        <w:ind w:left="0" w:firstLine="360"/>
        <w:jc w:val="both"/>
      </w:pPr>
      <w:r w:rsidRPr="001201C2">
        <w:t xml:space="preserve">Timetable </w:t>
      </w:r>
    </w:p>
    <w:p w:rsidR="001201C2" w:rsidRPr="001201C2" w:rsidRDefault="001201C2" w:rsidP="00961D92">
      <w:pPr>
        <w:pStyle w:val="ListParagraph"/>
        <w:spacing w:line="276" w:lineRule="auto"/>
        <w:ind w:left="0" w:firstLine="360"/>
        <w:jc w:val="both"/>
        <w:rPr>
          <w:lang w:val="vi-VN"/>
        </w:rPr>
      </w:pPr>
      <w:r w:rsidRPr="001201C2">
        <w:rPr>
          <w:lang w:val="vi-VN"/>
        </w:rPr>
        <w:t xml:space="preserve">Giáo viên nào có giờ dạy lớp nào sẽ được link vào đây, đã được link trong lúc tạo khoá học không cần tự set up lại </w:t>
      </w:r>
    </w:p>
    <w:p w:rsidR="001201C2" w:rsidRPr="001201C2" w:rsidRDefault="001201C2" w:rsidP="00961D92">
      <w:pPr>
        <w:pStyle w:val="ListParagraph"/>
        <w:spacing w:line="276" w:lineRule="auto"/>
        <w:ind w:left="0" w:firstLine="360"/>
        <w:jc w:val="both"/>
        <w:rPr>
          <w:lang w:val="vi-VN"/>
        </w:rPr>
      </w:pPr>
      <w:r w:rsidRPr="001201C2">
        <w:rPr>
          <w:lang w:val="vi-VN"/>
        </w:rPr>
        <w:t xml:space="preserve">Sau này sẽ có ứng dụng điện thoại để thông báo nhắc dễ hơn </w:t>
      </w:r>
    </w:p>
    <w:p w:rsidR="001201C2" w:rsidRPr="00371FC0" w:rsidRDefault="001201C2" w:rsidP="00961D92">
      <w:pPr>
        <w:pStyle w:val="Heading3"/>
        <w:numPr>
          <w:ilvl w:val="1"/>
          <w:numId w:val="31"/>
        </w:numPr>
        <w:spacing w:before="40" w:after="0" w:line="276" w:lineRule="auto"/>
        <w:ind w:left="0" w:firstLine="360"/>
        <w:rPr>
          <w:sz w:val="24"/>
          <w:szCs w:val="24"/>
        </w:rPr>
      </w:pPr>
      <w:r w:rsidRPr="00371FC0">
        <w:rPr>
          <w:sz w:val="24"/>
          <w:szCs w:val="24"/>
        </w:rPr>
        <w:t>Vai trò học viên</w:t>
      </w:r>
    </w:p>
    <w:p w:rsidR="001201C2" w:rsidRPr="001201C2" w:rsidRDefault="001201C2" w:rsidP="00961D92">
      <w:pPr>
        <w:pStyle w:val="ListParagraph"/>
        <w:numPr>
          <w:ilvl w:val="0"/>
          <w:numId w:val="29"/>
        </w:numPr>
        <w:spacing w:after="0" w:line="276" w:lineRule="auto"/>
        <w:ind w:left="0" w:firstLine="360"/>
        <w:jc w:val="both"/>
        <w:rPr>
          <w:lang w:val="vi-VN"/>
        </w:rPr>
      </w:pPr>
      <w:r w:rsidRPr="001201C2">
        <w:rPr>
          <w:lang w:val="vi-VN"/>
        </w:rPr>
        <w:t>EXAM : báo bài kiểm tra sắp đến</w:t>
      </w:r>
    </w:p>
    <w:p w:rsidR="001201C2" w:rsidRPr="001201C2" w:rsidRDefault="001201C2" w:rsidP="00961D92">
      <w:pPr>
        <w:pStyle w:val="ListParagraph"/>
        <w:numPr>
          <w:ilvl w:val="0"/>
          <w:numId w:val="29"/>
        </w:numPr>
        <w:spacing w:after="0" w:line="276" w:lineRule="auto"/>
        <w:ind w:left="0" w:firstLine="360"/>
        <w:jc w:val="both"/>
        <w:rPr>
          <w:lang w:val="vi-VN"/>
        </w:rPr>
      </w:pPr>
      <w:r w:rsidRPr="001201C2">
        <w:rPr>
          <w:lang w:val="vi-VN"/>
        </w:rPr>
        <w:t xml:space="preserve">ATTENDENT DETAIL: </w:t>
      </w:r>
    </w:p>
    <w:p w:rsidR="001201C2" w:rsidRPr="001201C2" w:rsidRDefault="001201C2" w:rsidP="00961D92">
      <w:pPr>
        <w:pStyle w:val="ListParagraph"/>
        <w:spacing w:line="276" w:lineRule="auto"/>
        <w:ind w:left="0" w:firstLine="360"/>
        <w:jc w:val="both"/>
        <w:rPr>
          <w:lang w:val="vi-VN"/>
        </w:rPr>
      </w:pPr>
      <w:r w:rsidRPr="001201C2">
        <w:rPr>
          <w:lang w:val="vi-VN"/>
        </w:rPr>
        <w:t>Phần này liên kết với phần giáo viên điểm danh</w:t>
      </w:r>
      <w:r w:rsidRPr="001201C2">
        <w:rPr>
          <w:lang w:val="vi-VN"/>
        </w:rPr>
        <w:sym w:font="Wingdings" w:char="F0E0"/>
      </w:r>
      <w:r w:rsidRPr="001201C2">
        <w:rPr>
          <w:lang w:val="vi-VN"/>
        </w:rPr>
        <w:t xml:space="preserve"> phụ huynh có thể xem được độ chuyên cần của trường mình </w:t>
      </w:r>
    </w:p>
    <w:p w:rsidR="001201C2" w:rsidRPr="001201C2" w:rsidRDefault="001201C2" w:rsidP="00961D92">
      <w:pPr>
        <w:pStyle w:val="ListParagraph"/>
        <w:numPr>
          <w:ilvl w:val="0"/>
          <w:numId w:val="29"/>
        </w:numPr>
        <w:spacing w:after="0" w:line="276" w:lineRule="auto"/>
        <w:ind w:left="0" w:firstLine="360"/>
        <w:jc w:val="both"/>
        <w:rPr>
          <w:lang w:val="vi-VN"/>
        </w:rPr>
      </w:pPr>
      <w:r w:rsidRPr="001201C2">
        <w:rPr>
          <w:lang w:val="vi-VN"/>
        </w:rPr>
        <w:t xml:space="preserve">ANALYST </w:t>
      </w:r>
    </w:p>
    <w:p w:rsidR="001201C2" w:rsidRPr="001201C2" w:rsidRDefault="001201C2" w:rsidP="00961D92">
      <w:pPr>
        <w:pStyle w:val="ListParagraph"/>
        <w:spacing w:line="276" w:lineRule="auto"/>
        <w:ind w:left="0" w:firstLine="360"/>
        <w:jc w:val="both"/>
        <w:rPr>
          <w:lang w:val="vi-VN"/>
        </w:rPr>
      </w:pPr>
      <w:r w:rsidRPr="001201C2">
        <w:rPr>
          <w:lang w:val="vi-VN"/>
        </w:rPr>
        <w:t xml:space="preserve">- By Subject: Kêt quả học của mỗi môn, số câu sai, số diểmđã đạt được, trường sẽ </w:t>
      </w:r>
    </w:p>
    <w:p w:rsidR="001201C2" w:rsidRPr="001201C2" w:rsidRDefault="001201C2" w:rsidP="00961D92">
      <w:pPr>
        <w:pStyle w:val="ListParagraph"/>
        <w:spacing w:line="276" w:lineRule="auto"/>
        <w:ind w:left="0" w:firstLine="360"/>
        <w:jc w:val="both"/>
        <w:rPr>
          <w:lang w:val="vi-VN"/>
        </w:rPr>
      </w:pPr>
      <w:r w:rsidRPr="001201C2">
        <w:rPr>
          <w:lang w:val="vi-VN"/>
        </w:rPr>
        <w:t xml:space="preserve">- Send message: Trao đổi riêng giữa học sinh và giáo viên </w:t>
      </w:r>
    </w:p>
    <w:p w:rsidR="001201C2" w:rsidRPr="00371FC0" w:rsidRDefault="001201C2" w:rsidP="00961D92">
      <w:pPr>
        <w:pStyle w:val="Heading3"/>
        <w:numPr>
          <w:ilvl w:val="1"/>
          <w:numId w:val="31"/>
        </w:numPr>
        <w:spacing w:before="40" w:after="0" w:line="276" w:lineRule="auto"/>
        <w:ind w:left="0" w:firstLine="360"/>
        <w:rPr>
          <w:sz w:val="24"/>
          <w:szCs w:val="24"/>
        </w:rPr>
      </w:pPr>
      <w:r w:rsidRPr="00371FC0">
        <w:rPr>
          <w:sz w:val="24"/>
          <w:szCs w:val="24"/>
        </w:rPr>
        <w:t>Vai trò phụ huynh</w:t>
      </w:r>
    </w:p>
    <w:p w:rsidR="001201C2" w:rsidRPr="001201C2" w:rsidRDefault="001201C2" w:rsidP="00961D92">
      <w:pPr>
        <w:pStyle w:val="ListParagraph"/>
        <w:numPr>
          <w:ilvl w:val="0"/>
          <w:numId w:val="30"/>
        </w:numPr>
        <w:spacing w:after="0" w:line="276" w:lineRule="auto"/>
        <w:ind w:left="0" w:firstLine="360"/>
        <w:jc w:val="both"/>
        <w:rPr>
          <w:lang w:val="vi-VN"/>
        </w:rPr>
      </w:pPr>
      <w:r w:rsidRPr="001201C2">
        <w:rPr>
          <w:lang w:val="vi-VN"/>
        </w:rPr>
        <w:t xml:space="preserve">Children: </w:t>
      </w:r>
    </w:p>
    <w:p w:rsidR="001201C2" w:rsidRPr="001201C2" w:rsidRDefault="001201C2" w:rsidP="00961D92">
      <w:pPr>
        <w:spacing w:line="276" w:lineRule="auto"/>
        <w:ind w:left="0" w:firstLine="360"/>
        <w:jc w:val="both"/>
        <w:rPr>
          <w:lang w:val="vi-VN"/>
        </w:rPr>
      </w:pPr>
      <w:r w:rsidRPr="001201C2">
        <w:rPr>
          <w:lang w:val="vi-VN"/>
        </w:rPr>
        <w:t xml:space="preserve">Số con mà phụ huynh có, nhấn vào con sẽ ra được thống kê điểm/ kết quả học tập và sau này thêm nhận xét của giáo viên vào </w:t>
      </w:r>
    </w:p>
    <w:p w:rsidR="001201C2" w:rsidRPr="001201C2" w:rsidRDefault="001201C2" w:rsidP="00961D92">
      <w:pPr>
        <w:pStyle w:val="ListParagraph"/>
        <w:numPr>
          <w:ilvl w:val="0"/>
          <w:numId w:val="30"/>
        </w:numPr>
        <w:spacing w:after="0" w:line="276" w:lineRule="auto"/>
        <w:ind w:left="0" w:firstLine="360"/>
        <w:jc w:val="both"/>
        <w:rPr>
          <w:lang w:val="vi-VN"/>
        </w:rPr>
      </w:pPr>
      <w:r w:rsidRPr="001201C2">
        <w:rPr>
          <w:lang w:val="vi-VN"/>
        </w:rPr>
        <w:t>LMS – tạo các khoá học online (có thể trả phí hoặc không) để phụ huynh và học sinh có thể tuỳ ý đăng kí học</w:t>
      </w:r>
      <w:r w:rsidRPr="001201C2">
        <w:t>.</w:t>
      </w:r>
    </w:p>
    <w:p w:rsidR="00E53353" w:rsidRDefault="00E53353" w:rsidP="00961D92">
      <w:pPr>
        <w:spacing w:after="120" w:line="276" w:lineRule="auto"/>
        <w:ind w:left="0" w:firstLine="0"/>
        <w:jc w:val="both"/>
        <w:rPr>
          <w:rStyle w:val="Strong"/>
          <w:rFonts w:cs="Arial"/>
          <w:sz w:val="32"/>
          <w:szCs w:val="32"/>
        </w:rPr>
      </w:pPr>
    </w:p>
    <w:sectPr w:rsidR="00E53353" w:rsidSect="00190FE6">
      <w:headerReference w:type="default" r:id="rId11"/>
      <w:footerReference w:type="even" r:id="rId12"/>
      <w:footerReference w:type="default" r:id="rId13"/>
      <w:pgSz w:w="11907" w:h="16840" w:code="9"/>
      <w:pgMar w:top="2435" w:right="927" w:bottom="900" w:left="1260" w:header="720" w:footer="495"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3D6" w:rsidRDefault="009413D6">
      <w:r>
        <w:separator/>
      </w:r>
    </w:p>
  </w:endnote>
  <w:endnote w:type="continuationSeparator" w:id="0">
    <w:p w:rsidR="009413D6" w:rsidRDefault="00941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791" w:rsidRDefault="00783B2B">
    <w:pPr>
      <w:pStyle w:val="Footer"/>
      <w:framePr w:wrap="around" w:vAnchor="text" w:hAnchor="margin" w:xAlign="right" w:y="1"/>
      <w:rPr>
        <w:rStyle w:val="PageNumber"/>
      </w:rPr>
    </w:pPr>
    <w:r>
      <w:rPr>
        <w:rStyle w:val="PageNumber"/>
      </w:rPr>
      <w:fldChar w:fldCharType="begin"/>
    </w:r>
    <w:r w:rsidR="00516791">
      <w:rPr>
        <w:rStyle w:val="PageNumber"/>
      </w:rPr>
      <w:instrText xml:space="preserve">PAGE  </w:instrText>
    </w:r>
    <w:r>
      <w:rPr>
        <w:rStyle w:val="PageNumber"/>
      </w:rPr>
      <w:fldChar w:fldCharType="end"/>
    </w:r>
  </w:p>
  <w:p w:rsidR="00516791" w:rsidRDefault="0051679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027503"/>
      <w:docPartObj>
        <w:docPartGallery w:val="Page Numbers (Bottom of Page)"/>
        <w:docPartUnique/>
      </w:docPartObj>
    </w:sdtPr>
    <w:sdtEndPr/>
    <w:sdtContent>
      <w:sdt>
        <w:sdtPr>
          <w:id w:val="860082579"/>
          <w:docPartObj>
            <w:docPartGallery w:val="Page Numbers (Top of Page)"/>
            <w:docPartUnique/>
          </w:docPartObj>
        </w:sdtPr>
        <w:sdtEndPr/>
        <w:sdtContent>
          <w:p w:rsidR="00D17B16" w:rsidRDefault="00D17B16">
            <w:pPr>
              <w:pStyle w:val="Footer"/>
              <w:jc w:val="right"/>
            </w:pPr>
            <w:r>
              <w:t xml:space="preserve">Trang </w:t>
            </w:r>
            <w:r w:rsidR="00783B2B">
              <w:rPr>
                <w:b/>
                <w:bCs/>
                <w:sz w:val="24"/>
                <w:szCs w:val="24"/>
              </w:rPr>
              <w:fldChar w:fldCharType="begin"/>
            </w:r>
            <w:r>
              <w:rPr>
                <w:b/>
                <w:bCs/>
              </w:rPr>
              <w:instrText xml:space="preserve"> PAGE </w:instrText>
            </w:r>
            <w:r w:rsidR="00783B2B">
              <w:rPr>
                <w:b/>
                <w:bCs/>
                <w:sz w:val="24"/>
                <w:szCs w:val="24"/>
              </w:rPr>
              <w:fldChar w:fldCharType="separate"/>
            </w:r>
            <w:r w:rsidR="009233CA">
              <w:rPr>
                <w:b/>
                <w:bCs/>
                <w:noProof/>
              </w:rPr>
              <w:t>4</w:t>
            </w:r>
            <w:r w:rsidR="00783B2B">
              <w:rPr>
                <w:b/>
                <w:bCs/>
                <w:sz w:val="24"/>
                <w:szCs w:val="24"/>
              </w:rPr>
              <w:fldChar w:fldCharType="end"/>
            </w:r>
            <w:r>
              <w:t xml:space="preserve"> / </w:t>
            </w:r>
            <w:r w:rsidR="00783B2B">
              <w:rPr>
                <w:b/>
                <w:bCs/>
                <w:sz w:val="24"/>
                <w:szCs w:val="24"/>
              </w:rPr>
              <w:fldChar w:fldCharType="begin"/>
            </w:r>
            <w:r>
              <w:rPr>
                <w:b/>
                <w:bCs/>
              </w:rPr>
              <w:instrText xml:space="preserve"> NUMPAGES  </w:instrText>
            </w:r>
            <w:r w:rsidR="00783B2B">
              <w:rPr>
                <w:b/>
                <w:bCs/>
                <w:sz w:val="24"/>
                <w:szCs w:val="24"/>
              </w:rPr>
              <w:fldChar w:fldCharType="separate"/>
            </w:r>
            <w:r w:rsidR="009233CA">
              <w:rPr>
                <w:b/>
                <w:bCs/>
                <w:noProof/>
              </w:rPr>
              <w:t>5</w:t>
            </w:r>
            <w:r w:rsidR="00783B2B">
              <w:rPr>
                <w:b/>
                <w:bCs/>
                <w:sz w:val="24"/>
                <w:szCs w:val="24"/>
              </w:rPr>
              <w:fldChar w:fldCharType="end"/>
            </w:r>
          </w:p>
        </w:sdtContent>
      </w:sdt>
    </w:sdtContent>
  </w:sdt>
  <w:p w:rsidR="00516791" w:rsidRDefault="00516791" w:rsidP="0033375B">
    <w:pPr>
      <w:spacing w:after="0" w:line="240" w:lineRule="auto"/>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3D6" w:rsidRDefault="009413D6">
      <w:r>
        <w:separator/>
      </w:r>
    </w:p>
  </w:footnote>
  <w:footnote w:type="continuationSeparator" w:id="0">
    <w:p w:rsidR="009413D6" w:rsidRDefault="009413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791" w:rsidRDefault="00994B79">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828675</wp:posOffset>
              </wp:positionH>
              <wp:positionV relativeFrom="paragraph">
                <wp:posOffset>-38100</wp:posOffset>
              </wp:positionV>
              <wp:extent cx="5791200" cy="8572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791" w:rsidRPr="005B2283" w:rsidRDefault="00516791" w:rsidP="0051479E">
                          <w:pPr>
                            <w:ind w:left="0" w:right="15" w:firstLine="0"/>
                            <w:jc w:val="right"/>
                            <w:rPr>
                              <w:color w:val="FFFFFF"/>
                            </w:rPr>
                          </w:pPr>
                          <w:r>
                            <w:rPr>
                              <w:noProof/>
                              <w:color w:val="FFFFFF"/>
                              <w:lang w:eastAsia="en-US"/>
                            </w:rPr>
                            <w:drawing>
                              <wp:inline distT="0" distB="0" distL="0" distR="0">
                                <wp:extent cx="1952625" cy="247650"/>
                                <wp:effectExtent l="19050" t="0" r="9525" b="0"/>
                                <wp:docPr id="16" name="Picture 16" descr="Flames-Digital-Asiaflames-Digital-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mes-Digital-Asiaflames-Digital-Agency"/>
                                        <pic:cNvPicPr>
                                          <a:picLocks noChangeAspect="1" noChangeArrowheads="1"/>
                                        </pic:cNvPicPr>
                                      </pic:nvPicPr>
                                      <pic:blipFill>
                                        <a:blip r:embed="rId1"/>
                                        <a:srcRect/>
                                        <a:stretch>
                                          <a:fillRect/>
                                        </a:stretch>
                                      </pic:blipFill>
                                      <pic:spPr bwMode="auto">
                                        <a:xfrm>
                                          <a:off x="0" y="0"/>
                                          <a:ext cx="1952625" cy="247650"/>
                                        </a:xfrm>
                                        <a:prstGeom prst="rect">
                                          <a:avLst/>
                                        </a:prstGeom>
                                        <a:noFill/>
                                        <a:ln w="9525">
                                          <a:noFill/>
                                          <a:miter lim="800000"/>
                                          <a:headEnd/>
                                          <a:tailEnd/>
                                        </a:ln>
                                      </pic:spPr>
                                    </pic:pic>
                                  </a:graphicData>
                                </a:graphic>
                              </wp:inline>
                            </w:drawing>
                          </w:r>
                        </w:p>
                        <w:p w:rsidR="00C449ED" w:rsidRDefault="00994B79" w:rsidP="00C449ED">
                          <w:pPr>
                            <w:spacing w:after="120"/>
                            <w:ind w:right="48"/>
                            <w:jc w:val="right"/>
                            <w:rPr>
                              <w:color w:val="FFFFFF"/>
                            </w:rPr>
                          </w:pPr>
                          <w:r>
                            <w:rPr>
                              <w:color w:val="FFFFFF"/>
                            </w:rPr>
                            <w:t>1D Nguyễn Duy, Phường 3, Quận Bình Thạnh</w:t>
                          </w:r>
                          <w:r w:rsidR="00C449ED">
                            <w:rPr>
                              <w:color w:val="FFFFFF"/>
                            </w:rPr>
                            <w:t>, Tp</w:t>
                          </w:r>
                          <w:r w:rsidR="00235B1C">
                            <w:rPr>
                              <w:color w:val="FFFFFF"/>
                            </w:rPr>
                            <w:t xml:space="preserve"> </w:t>
                          </w:r>
                          <w:r w:rsidR="00C449ED">
                            <w:rPr>
                              <w:color w:val="FFFFFF"/>
                            </w:rPr>
                            <w:t>Hồ</w:t>
                          </w:r>
                          <w:r w:rsidR="00235B1C">
                            <w:rPr>
                              <w:color w:val="FFFFFF"/>
                            </w:rPr>
                            <w:t xml:space="preserve"> </w:t>
                          </w:r>
                          <w:r w:rsidR="00C449ED" w:rsidRPr="007B3D14">
                            <w:rPr>
                              <w:color w:val="FFFFFF"/>
                            </w:rPr>
                            <w:t xml:space="preserve">Chí Minh, </w:t>
                          </w:r>
                          <w:r w:rsidR="00C449ED">
                            <w:rPr>
                              <w:color w:val="FFFFFF"/>
                            </w:rPr>
                            <w:t>Việt</w:t>
                          </w:r>
                          <w:r w:rsidR="00235B1C">
                            <w:rPr>
                              <w:color w:val="FFFFFF"/>
                            </w:rPr>
                            <w:t xml:space="preserve"> </w:t>
                          </w:r>
                          <w:r w:rsidR="00C449ED" w:rsidRPr="007B3D14">
                            <w:rPr>
                              <w:color w:val="FFFFFF"/>
                            </w:rPr>
                            <w:t>Nam</w:t>
                          </w:r>
                        </w:p>
                        <w:p w:rsidR="00C449ED" w:rsidRPr="007B3D14" w:rsidRDefault="00C449ED" w:rsidP="00C449ED">
                          <w:pPr>
                            <w:spacing w:after="120"/>
                            <w:ind w:left="0" w:right="48" w:firstLine="0"/>
                            <w:jc w:val="right"/>
                            <w:rPr>
                              <w:color w:val="FFFFFF"/>
                            </w:rPr>
                          </w:pPr>
                          <w:r w:rsidRPr="007B3D14">
                            <w:rPr>
                              <w:color w:val="FFFFFF"/>
                            </w:rPr>
                            <w:t>Điện</w:t>
                          </w:r>
                          <w:r w:rsidR="00235B1C">
                            <w:rPr>
                              <w:color w:val="FFFFFF"/>
                            </w:rPr>
                            <w:t xml:space="preserve"> </w:t>
                          </w:r>
                          <w:r w:rsidRPr="007B3D14">
                            <w:rPr>
                              <w:color w:val="FFFFFF"/>
                            </w:rPr>
                            <w:t xml:space="preserve">Thoại: </w:t>
                          </w:r>
                          <w:r w:rsidR="00994B79">
                            <w:rPr>
                              <w:color w:val="FFFFFF"/>
                            </w:rPr>
                            <w:t xml:space="preserve">(028) 6 287 3161 </w:t>
                          </w:r>
                          <w:r>
                            <w:rPr>
                              <w:color w:val="FFFFFF"/>
                            </w:rPr>
                            <w:t>- Website: h</w:t>
                          </w:r>
                          <w:r w:rsidRPr="007B3D14">
                            <w:rPr>
                              <w:color w:val="FFFFFF"/>
                              <w:u w:val="single"/>
                            </w:rPr>
                            <w:t>ttp://flamesdigital.com/</w:t>
                          </w:r>
                        </w:p>
                        <w:p w:rsidR="004E1B33" w:rsidRDefault="004E1B33"/>
                      </w:txbxContent>
                    </wps:txbx>
                    <wps:bodyPr rot="0" vert="horz" wrap="square" lIns="0" tIns="13716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65.25pt;margin-top:-3pt;width:456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" filled="f" stroked="f">
              <v:textbox inset="0,10.8pt,0,0">
                <w:txbxContent>
                  <w:p w:rsidR="00516791" w:rsidRPr="005B2283" w:rsidRDefault="00516791" w:rsidP="0051479E">
                    <w:pPr>
                      <w:ind w:left="0" w:right="15" w:firstLine="0"/>
                      <w:jc w:val="right"/>
                      <w:rPr>
                        <w:color w:val="FFFFFF"/>
                      </w:rPr>
                    </w:pPr>
                    <w:r>
                      <w:rPr>
                        <w:noProof/>
                        <w:color w:val="FFFFFF"/>
                        <w:lang w:eastAsia="en-US"/>
                      </w:rPr>
                      <w:drawing>
                        <wp:inline distT="0" distB="0" distL="0" distR="0">
                          <wp:extent cx="1952625" cy="247650"/>
                          <wp:effectExtent l="19050" t="0" r="9525" b="0"/>
                          <wp:docPr id="16" name="Picture 16" descr="Flames-Digital-Asiaflames-Digital-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mes-Digital-Asiaflames-Digital-Agency"/>
                                  <pic:cNvPicPr>
                                    <a:picLocks noChangeAspect="1" noChangeArrowheads="1"/>
                                  </pic:cNvPicPr>
                                </pic:nvPicPr>
                                <pic:blipFill>
                                  <a:blip r:embed="rId1"/>
                                  <a:srcRect/>
                                  <a:stretch>
                                    <a:fillRect/>
                                  </a:stretch>
                                </pic:blipFill>
                                <pic:spPr bwMode="auto">
                                  <a:xfrm>
                                    <a:off x="0" y="0"/>
                                    <a:ext cx="1952625" cy="247650"/>
                                  </a:xfrm>
                                  <a:prstGeom prst="rect">
                                    <a:avLst/>
                                  </a:prstGeom>
                                  <a:noFill/>
                                  <a:ln w="9525">
                                    <a:noFill/>
                                    <a:miter lim="800000"/>
                                    <a:headEnd/>
                                    <a:tailEnd/>
                                  </a:ln>
                                </pic:spPr>
                              </pic:pic>
                            </a:graphicData>
                          </a:graphic>
                        </wp:inline>
                      </w:drawing>
                    </w:r>
                  </w:p>
                  <w:p w:rsidR="00C449ED" w:rsidRDefault="00994B79" w:rsidP="00C449ED">
                    <w:pPr>
                      <w:spacing w:after="120"/>
                      <w:ind w:right="48"/>
                      <w:jc w:val="right"/>
                      <w:rPr>
                        <w:color w:val="FFFFFF"/>
                      </w:rPr>
                    </w:pPr>
                    <w:r>
                      <w:rPr>
                        <w:color w:val="FFFFFF"/>
                      </w:rPr>
                      <w:t>1D Nguyễn Duy, Phường 3, Quận Bình Thạnh</w:t>
                    </w:r>
                    <w:r w:rsidR="00C449ED">
                      <w:rPr>
                        <w:color w:val="FFFFFF"/>
                      </w:rPr>
                      <w:t>, Tp</w:t>
                    </w:r>
                    <w:r w:rsidR="00235B1C">
                      <w:rPr>
                        <w:color w:val="FFFFFF"/>
                      </w:rPr>
                      <w:t xml:space="preserve"> </w:t>
                    </w:r>
                    <w:r w:rsidR="00C449ED">
                      <w:rPr>
                        <w:color w:val="FFFFFF"/>
                      </w:rPr>
                      <w:t>Hồ</w:t>
                    </w:r>
                    <w:r w:rsidR="00235B1C">
                      <w:rPr>
                        <w:color w:val="FFFFFF"/>
                      </w:rPr>
                      <w:t xml:space="preserve"> </w:t>
                    </w:r>
                    <w:r w:rsidR="00C449ED" w:rsidRPr="007B3D14">
                      <w:rPr>
                        <w:color w:val="FFFFFF"/>
                      </w:rPr>
                      <w:t xml:space="preserve">Chí Minh, </w:t>
                    </w:r>
                    <w:r w:rsidR="00C449ED">
                      <w:rPr>
                        <w:color w:val="FFFFFF"/>
                      </w:rPr>
                      <w:t>Việt</w:t>
                    </w:r>
                    <w:r w:rsidR="00235B1C">
                      <w:rPr>
                        <w:color w:val="FFFFFF"/>
                      </w:rPr>
                      <w:t xml:space="preserve"> </w:t>
                    </w:r>
                    <w:r w:rsidR="00C449ED" w:rsidRPr="007B3D14">
                      <w:rPr>
                        <w:color w:val="FFFFFF"/>
                      </w:rPr>
                      <w:t>Nam</w:t>
                    </w:r>
                  </w:p>
                  <w:p w:rsidR="00C449ED" w:rsidRPr="007B3D14" w:rsidRDefault="00C449ED" w:rsidP="00C449ED">
                    <w:pPr>
                      <w:spacing w:after="120"/>
                      <w:ind w:left="0" w:right="48" w:firstLine="0"/>
                      <w:jc w:val="right"/>
                      <w:rPr>
                        <w:color w:val="FFFFFF"/>
                      </w:rPr>
                    </w:pPr>
                    <w:r w:rsidRPr="007B3D14">
                      <w:rPr>
                        <w:color w:val="FFFFFF"/>
                      </w:rPr>
                      <w:t>Điện</w:t>
                    </w:r>
                    <w:r w:rsidR="00235B1C">
                      <w:rPr>
                        <w:color w:val="FFFFFF"/>
                      </w:rPr>
                      <w:t xml:space="preserve"> </w:t>
                    </w:r>
                    <w:r w:rsidRPr="007B3D14">
                      <w:rPr>
                        <w:color w:val="FFFFFF"/>
                      </w:rPr>
                      <w:t xml:space="preserve">Thoại: </w:t>
                    </w:r>
                    <w:r w:rsidR="00994B79">
                      <w:rPr>
                        <w:color w:val="FFFFFF"/>
                      </w:rPr>
                      <w:t xml:space="preserve">(028) 6 287 3161 </w:t>
                    </w:r>
                    <w:r>
                      <w:rPr>
                        <w:color w:val="FFFFFF"/>
                      </w:rPr>
                      <w:t>- Website: h</w:t>
                    </w:r>
                    <w:r w:rsidRPr="007B3D14">
                      <w:rPr>
                        <w:color w:val="FFFFFF"/>
                        <w:u w:val="single"/>
                      </w:rPr>
                      <w:t>ttp://flamesdigital.com/</w:t>
                    </w:r>
                  </w:p>
                  <w:p w:rsidR="004E1B33" w:rsidRDefault="004E1B33"/>
                </w:txbxContent>
              </v:textbox>
            </v:rect>
          </w:pict>
        </mc:Fallback>
      </mc:AlternateContent>
    </w:r>
    <w:r>
      <w:rPr>
        <w:noProof/>
        <w:lang w:eastAsia="en-US"/>
      </w:rPr>
      <mc:AlternateContent>
        <mc:Choice Requires="wps">
          <w:drawing>
            <wp:anchor distT="0" distB="0" distL="114300" distR="114300" simplePos="0" relativeHeight="251657216" behindDoc="0" locked="0" layoutInCell="1" allowOverlap="1">
              <wp:simplePos x="0" y="0"/>
              <wp:positionH relativeFrom="page">
                <wp:posOffset>114300</wp:posOffset>
              </wp:positionH>
              <wp:positionV relativeFrom="page">
                <wp:posOffset>123825</wp:posOffset>
              </wp:positionV>
              <wp:extent cx="1200785" cy="114871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1148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791" w:rsidRDefault="00516791" w:rsidP="00A80DBA">
                          <w:pPr>
                            <w:ind w:left="0" w:firstLine="0"/>
                            <w:jc w:val="center"/>
                          </w:pPr>
                          <w:r>
                            <w:rPr>
                              <w:noProof/>
                              <w:lang w:eastAsia="en-US"/>
                            </w:rPr>
                            <w:drawing>
                              <wp:inline distT="0" distB="0" distL="0" distR="0">
                                <wp:extent cx="1181100" cy="1181100"/>
                                <wp:effectExtent l="19050" t="0" r="0" b="0"/>
                                <wp:docPr id="17" name="Picture 17" descr="Word-Flames-Digital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Flames-Digital_150"/>
                                        <pic:cNvPicPr>
                                          <a:picLocks noChangeAspect="1" noChangeArrowheads="1"/>
                                        </pic:cNvPicPr>
                                      </pic:nvPicPr>
                                      <pic:blipFill>
                                        <a:blip r:embed="rId2"/>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left:0;text-align:left;margin-left:9pt;margin-top:9.75pt;width:94.55pt;height:90.4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" filled="f" stroked="f">
              <v:textbox inset="0,0,0,0">
                <w:txbxContent>
                  <w:p w:rsidR="00516791" w:rsidRDefault="00516791" w:rsidP="00A80DBA">
                    <w:pPr>
                      <w:ind w:left="0" w:firstLine="0"/>
                      <w:jc w:val="center"/>
                    </w:pPr>
                    <w:r>
                      <w:rPr>
                        <w:noProof/>
                        <w:lang w:eastAsia="en-US"/>
                      </w:rPr>
                      <w:drawing>
                        <wp:inline distT="0" distB="0" distL="0" distR="0">
                          <wp:extent cx="1181100" cy="1181100"/>
                          <wp:effectExtent l="19050" t="0" r="0" b="0"/>
                          <wp:docPr id="17" name="Picture 17" descr="Word-Flames-Digital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Flames-Digital_150"/>
                                  <pic:cNvPicPr>
                                    <a:picLocks noChangeAspect="1" noChangeArrowheads="1"/>
                                  </pic:cNvPicPr>
                                </pic:nvPicPr>
                                <pic:blipFill>
                                  <a:blip r:embed="rId2"/>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txbxContent>
              </v:textbox>
              <w10:wrap anchorx="page" anchory="page"/>
            </v:shape>
          </w:pict>
        </mc:Fallback>
      </mc:AlternateContent>
    </w:r>
    <w:r>
      <w:rPr>
        <w:noProof/>
        <w:lang w:eastAsia="en-US"/>
      </w:rPr>
      <mc:AlternateContent>
        <mc:Choice Requires="wps">
          <w:drawing>
            <wp:anchor distT="0" distB="0" distL="114300" distR="114300" simplePos="0" relativeHeight="251656192" behindDoc="0" locked="0" layoutInCell="1" allowOverlap="1">
              <wp:simplePos x="0" y="0"/>
              <wp:positionH relativeFrom="page">
                <wp:posOffset>0</wp:posOffset>
              </wp:positionH>
              <wp:positionV relativeFrom="page">
                <wp:posOffset>-5715</wp:posOffset>
              </wp:positionV>
              <wp:extent cx="7562850" cy="137731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773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791" w:rsidRDefault="00516791" w:rsidP="00A80DBA">
                          <w:pPr>
                            <w:ind w:left="0" w:firstLine="0"/>
                            <w:jc w:val="center"/>
                          </w:pPr>
                          <w:r>
                            <w:rPr>
                              <w:noProof/>
                              <w:lang w:eastAsia="en-US"/>
                            </w:rPr>
                            <w:drawing>
                              <wp:inline distT="0" distB="0" distL="0" distR="0">
                                <wp:extent cx="7562850" cy="1371600"/>
                                <wp:effectExtent l="19050" t="0" r="0" b="0"/>
                                <wp:docPr id="18" name="Picture 18" descr="word_inner_header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_inner_header_bg"/>
                                        <pic:cNvPicPr>
                                          <a:picLocks noChangeAspect="1" noChangeArrowheads="1"/>
                                        </pic:cNvPicPr>
                                      </pic:nvPicPr>
                                      <pic:blipFill>
                                        <a:blip r:embed="rId3"/>
                                        <a:srcRect/>
                                        <a:stretch>
                                          <a:fillRect/>
                                        </a:stretch>
                                      </pic:blipFill>
                                      <pic:spPr bwMode="auto">
                                        <a:xfrm>
                                          <a:off x="0" y="0"/>
                                          <a:ext cx="7562850" cy="1371600"/>
                                        </a:xfrm>
                                        <a:prstGeom prst="rect">
                                          <a:avLst/>
                                        </a:prstGeom>
                                        <a:noFill/>
                                        <a:ln w="9525">
                                          <a:noFill/>
                                          <a:miter lim="800000"/>
                                          <a:headEnd/>
                                          <a:tailEnd/>
                                        </a:ln>
                                      </pic:spPr>
                                    </pic:pic>
                                  </a:graphicData>
                                </a:graphic>
                              </wp:inline>
                            </w:drawing>
                          </w:r>
                        </w:p>
                        <w:p w:rsidR="00516791" w:rsidRDefault="00516791" w:rsidP="00A80DBA">
                          <w:pPr>
                            <w:ind w:left="0"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left:0;text-align:left;margin-left:0;margin-top:-.45pt;width:595.5pt;height:108.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" fillcolor="black" stroked="f">
              <v:textbox inset="0,0,0,0">
                <w:txbxContent>
                  <w:p w:rsidR="00516791" w:rsidRDefault="00516791" w:rsidP="00A80DBA">
                    <w:pPr>
                      <w:ind w:left="0" w:firstLine="0"/>
                      <w:jc w:val="center"/>
                    </w:pPr>
                    <w:r>
                      <w:rPr>
                        <w:noProof/>
                        <w:lang w:eastAsia="en-US"/>
                      </w:rPr>
                      <w:drawing>
                        <wp:inline distT="0" distB="0" distL="0" distR="0">
                          <wp:extent cx="7562850" cy="1371600"/>
                          <wp:effectExtent l="19050" t="0" r="0" b="0"/>
                          <wp:docPr id="18" name="Picture 18" descr="word_inner_header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_inner_header_bg"/>
                                  <pic:cNvPicPr>
                                    <a:picLocks noChangeAspect="1" noChangeArrowheads="1"/>
                                  </pic:cNvPicPr>
                                </pic:nvPicPr>
                                <pic:blipFill>
                                  <a:blip r:embed="rId3"/>
                                  <a:srcRect/>
                                  <a:stretch>
                                    <a:fillRect/>
                                  </a:stretch>
                                </pic:blipFill>
                                <pic:spPr bwMode="auto">
                                  <a:xfrm>
                                    <a:off x="0" y="0"/>
                                    <a:ext cx="7562850" cy="1371600"/>
                                  </a:xfrm>
                                  <a:prstGeom prst="rect">
                                    <a:avLst/>
                                  </a:prstGeom>
                                  <a:noFill/>
                                  <a:ln w="9525">
                                    <a:noFill/>
                                    <a:miter lim="800000"/>
                                    <a:headEnd/>
                                    <a:tailEnd/>
                                  </a:ln>
                                </pic:spPr>
                              </pic:pic>
                            </a:graphicData>
                          </a:graphic>
                        </wp:inline>
                      </w:drawing>
                    </w:r>
                  </w:p>
                  <w:p w:rsidR="00516791" w:rsidRDefault="00516791" w:rsidP="00A80DBA">
                    <w:pPr>
                      <w:ind w:left="0" w:firstLine="0"/>
                      <w:jc w:val="cente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2BF"/>
    <w:multiLevelType w:val="hybridMultilevel"/>
    <w:tmpl w:val="B4886EBC"/>
    <w:lvl w:ilvl="0" w:tplc="9AD8D6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81F"/>
    <w:multiLevelType w:val="hybridMultilevel"/>
    <w:tmpl w:val="3854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628AE"/>
    <w:multiLevelType w:val="hybridMultilevel"/>
    <w:tmpl w:val="A922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37EE4"/>
    <w:multiLevelType w:val="hybridMultilevel"/>
    <w:tmpl w:val="6E58B2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E84F96"/>
    <w:multiLevelType w:val="hybridMultilevel"/>
    <w:tmpl w:val="F22A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17E12"/>
    <w:multiLevelType w:val="hybridMultilevel"/>
    <w:tmpl w:val="A28A16EE"/>
    <w:lvl w:ilvl="0" w:tplc="333C0D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B27B8"/>
    <w:multiLevelType w:val="hybridMultilevel"/>
    <w:tmpl w:val="2AEAE034"/>
    <w:lvl w:ilvl="0" w:tplc="35486160">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523A52"/>
    <w:multiLevelType w:val="hybridMultilevel"/>
    <w:tmpl w:val="1622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E7595"/>
    <w:multiLevelType w:val="hybridMultilevel"/>
    <w:tmpl w:val="35DE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426D1"/>
    <w:multiLevelType w:val="hybridMultilevel"/>
    <w:tmpl w:val="8F649072"/>
    <w:lvl w:ilvl="0" w:tplc="DF9E64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55197"/>
    <w:multiLevelType w:val="hybridMultilevel"/>
    <w:tmpl w:val="C87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26764"/>
    <w:multiLevelType w:val="hybridMultilevel"/>
    <w:tmpl w:val="4BF0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57967"/>
    <w:multiLevelType w:val="multilevel"/>
    <w:tmpl w:val="3A44BC10"/>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1044"/>
        </w:tabs>
        <w:ind w:left="104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68E2D20"/>
    <w:multiLevelType w:val="hybridMultilevel"/>
    <w:tmpl w:val="BF2C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D659C"/>
    <w:multiLevelType w:val="hybridMultilevel"/>
    <w:tmpl w:val="98F4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F793C"/>
    <w:multiLevelType w:val="hybridMultilevel"/>
    <w:tmpl w:val="6E88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D3257"/>
    <w:multiLevelType w:val="hybridMultilevel"/>
    <w:tmpl w:val="048CC5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BB2728"/>
    <w:multiLevelType w:val="hybridMultilevel"/>
    <w:tmpl w:val="B2A02B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5338C"/>
    <w:multiLevelType w:val="hybridMultilevel"/>
    <w:tmpl w:val="2912E3E6"/>
    <w:lvl w:ilvl="0" w:tplc="B53075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25C69"/>
    <w:multiLevelType w:val="hybridMultilevel"/>
    <w:tmpl w:val="CA0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D0917"/>
    <w:multiLevelType w:val="hybridMultilevel"/>
    <w:tmpl w:val="F7D66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36B39"/>
    <w:multiLevelType w:val="hybridMultilevel"/>
    <w:tmpl w:val="AD78624E"/>
    <w:lvl w:ilvl="0" w:tplc="04090013">
      <w:start w:val="1"/>
      <w:numFmt w:val="upperRoman"/>
      <w:pStyle w:val="Heading2"/>
      <w:lvlText w:val="%1."/>
      <w:lvlJc w:val="righ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83A23"/>
    <w:multiLevelType w:val="hybridMultilevel"/>
    <w:tmpl w:val="222A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3254F"/>
    <w:multiLevelType w:val="hybridMultilevel"/>
    <w:tmpl w:val="405ECCD4"/>
    <w:lvl w:ilvl="0" w:tplc="5E0EC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03FDC"/>
    <w:multiLevelType w:val="hybridMultilevel"/>
    <w:tmpl w:val="3B56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73CB8"/>
    <w:multiLevelType w:val="hybridMultilevel"/>
    <w:tmpl w:val="4022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B4AC8"/>
    <w:multiLevelType w:val="hybridMultilevel"/>
    <w:tmpl w:val="3D1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5018E"/>
    <w:multiLevelType w:val="hybridMultilevel"/>
    <w:tmpl w:val="B98C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76B8F"/>
    <w:multiLevelType w:val="hybridMultilevel"/>
    <w:tmpl w:val="473A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93CD4"/>
    <w:multiLevelType w:val="multilevel"/>
    <w:tmpl w:val="F6E090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5DC5898"/>
    <w:multiLevelType w:val="hybridMultilevel"/>
    <w:tmpl w:val="EDF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0024F"/>
    <w:multiLevelType w:val="multilevel"/>
    <w:tmpl w:val="6D7CCB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6"/>
  </w:num>
  <w:num w:numId="3">
    <w:abstractNumId w:val="5"/>
  </w:num>
  <w:num w:numId="4">
    <w:abstractNumId w:val="20"/>
  </w:num>
  <w:num w:numId="5">
    <w:abstractNumId w:val="16"/>
  </w:num>
  <w:num w:numId="6">
    <w:abstractNumId w:val="31"/>
  </w:num>
  <w:num w:numId="7">
    <w:abstractNumId w:val="29"/>
  </w:num>
  <w:num w:numId="8">
    <w:abstractNumId w:val="3"/>
  </w:num>
  <w:num w:numId="9">
    <w:abstractNumId w:val="11"/>
  </w:num>
  <w:num w:numId="10">
    <w:abstractNumId w:val="1"/>
  </w:num>
  <w:num w:numId="11">
    <w:abstractNumId w:val="13"/>
  </w:num>
  <w:num w:numId="12">
    <w:abstractNumId w:val="25"/>
  </w:num>
  <w:num w:numId="13">
    <w:abstractNumId w:val="28"/>
  </w:num>
  <w:num w:numId="14">
    <w:abstractNumId w:val="4"/>
  </w:num>
  <w:num w:numId="15">
    <w:abstractNumId w:val="15"/>
  </w:num>
  <w:num w:numId="16">
    <w:abstractNumId w:val="19"/>
  </w:num>
  <w:num w:numId="17">
    <w:abstractNumId w:val="24"/>
  </w:num>
  <w:num w:numId="18">
    <w:abstractNumId w:val="2"/>
  </w:num>
  <w:num w:numId="19">
    <w:abstractNumId w:val="30"/>
  </w:num>
  <w:num w:numId="20">
    <w:abstractNumId w:val="7"/>
  </w:num>
  <w:num w:numId="21">
    <w:abstractNumId w:val="10"/>
  </w:num>
  <w:num w:numId="22">
    <w:abstractNumId w:val="8"/>
  </w:num>
  <w:num w:numId="23">
    <w:abstractNumId w:val="22"/>
  </w:num>
  <w:num w:numId="24">
    <w:abstractNumId w:val="27"/>
  </w:num>
  <w:num w:numId="25">
    <w:abstractNumId w:val="17"/>
  </w:num>
  <w:num w:numId="26">
    <w:abstractNumId w:val="26"/>
  </w:num>
  <w:num w:numId="27">
    <w:abstractNumId w:val="14"/>
  </w:num>
  <w:num w:numId="28">
    <w:abstractNumId w:val="18"/>
  </w:num>
  <w:num w:numId="29">
    <w:abstractNumId w:val="23"/>
  </w:num>
  <w:num w:numId="30">
    <w:abstractNumId w:val="0"/>
  </w:num>
  <w:num w:numId="31">
    <w:abstractNumId w:val="21"/>
  </w:num>
  <w:num w:numId="32">
    <w:abstractNumId w:val="9"/>
  </w:num>
  <w:num w:numId="33">
    <w:abstractNumId w:val="21"/>
  </w:num>
  <w:num w:numId="34">
    <w:abstractNumId w:val="21"/>
  </w:num>
  <w:num w:numId="35">
    <w:abstractNumId w:val="12"/>
  </w:num>
  <w:num w:numId="36">
    <w:abstractNumId w:val="12"/>
  </w:num>
  <w:num w:numId="37">
    <w:abstractNumId w:val="21"/>
  </w:num>
  <w:num w:numId="38">
    <w:abstractNumId w:val="12"/>
  </w:num>
  <w:num w:numId="39">
    <w:abstractNumId w:val="12"/>
  </w:num>
  <w:num w:numId="40">
    <w:abstractNumId w:val="21"/>
  </w:num>
  <w:num w:numId="41">
    <w:abstractNumId w:val="21"/>
  </w:num>
  <w:num w:numId="42">
    <w:abstractNumId w:val="21"/>
  </w:num>
  <w:num w:numId="43">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19"/>
    <w:rsid w:val="00003E27"/>
    <w:rsid w:val="00014756"/>
    <w:rsid w:val="00023267"/>
    <w:rsid w:val="00024451"/>
    <w:rsid w:val="0002457A"/>
    <w:rsid w:val="000247FC"/>
    <w:rsid w:val="00035050"/>
    <w:rsid w:val="00035684"/>
    <w:rsid w:val="000375F1"/>
    <w:rsid w:val="00040A6B"/>
    <w:rsid w:val="00041701"/>
    <w:rsid w:val="00062C14"/>
    <w:rsid w:val="00063B6D"/>
    <w:rsid w:val="00064865"/>
    <w:rsid w:val="00064A28"/>
    <w:rsid w:val="00064C00"/>
    <w:rsid w:val="0006588D"/>
    <w:rsid w:val="0007062E"/>
    <w:rsid w:val="00073F88"/>
    <w:rsid w:val="000750BA"/>
    <w:rsid w:val="000752BB"/>
    <w:rsid w:val="00081EF0"/>
    <w:rsid w:val="0008695E"/>
    <w:rsid w:val="000869C1"/>
    <w:rsid w:val="00086C7E"/>
    <w:rsid w:val="000927E1"/>
    <w:rsid w:val="00094635"/>
    <w:rsid w:val="00094CD9"/>
    <w:rsid w:val="00094D71"/>
    <w:rsid w:val="000956C6"/>
    <w:rsid w:val="0009665A"/>
    <w:rsid w:val="00097E98"/>
    <w:rsid w:val="000A0FCC"/>
    <w:rsid w:val="000B09E4"/>
    <w:rsid w:val="000B1463"/>
    <w:rsid w:val="000B28F1"/>
    <w:rsid w:val="000C2E46"/>
    <w:rsid w:val="000C3F54"/>
    <w:rsid w:val="000C48CB"/>
    <w:rsid w:val="000C4AFF"/>
    <w:rsid w:val="000D3534"/>
    <w:rsid w:val="000D6783"/>
    <w:rsid w:val="000E2BE9"/>
    <w:rsid w:val="000E462F"/>
    <w:rsid w:val="000E4DC7"/>
    <w:rsid w:val="000E6C49"/>
    <w:rsid w:val="000F2732"/>
    <w:rsid w:val="000F2C73"/>
    <w:rsid w:val="000F2E60"/>
    <w:rsid w:val="001004F3"/>
    <w:rsid w:val="00100AC4"/>
    <w:rsid w:val="0010190C"/>
    <w:rsid w:val="001056F5"/>
    <w:rsid w:val="00105AC3"/>
    <w:rsid w:val="00111643"/>
    <w:rsid w:val="00112B73"/>
    <w:rsid w:val="0011307A"/>
    <w:rsid w:val="00113C46"/>
    <w:rsid w:val="00114ED3"/>
    <w:rsid w:val="001150A6"/>
    <w:rsid w:val="00115E0F"/>
    <w:rsid w:val="001201C2"/>
    <w:rsid w:val="00121862"/>
    <w:rsid w:val="001239E9"/>
    <w:rsid w:val="00141182"/>
    <w:rsid w:val="00146F6F"/>
    <w:rsid w:val="00152201"/>
    <w:rsid w:val="00154699"/>
    <w:rsid w:val="00154E91"/>
    <w:rsid w:val="00156510"/>
    <w:rsid w:val="001566D4"/>
    <w:rsid w:val="0016100A"/>
    <w:rsid w:val="0016557D"/>
    <w:rsid w:val="00165839"/>
    <w:rsid w:val="00165F63"/>
    <w:rsid w:val="00172697"/>
    <w:rsid w:val="001730D8"/>
    <w:rsid w:val="0017548E"/>
    <w:rsid w:val="00176189"/>
    <w:rsid w:val="00176503"/>
    <w:rsid w:val="0017704E"/>
    <w:rsid w:val="001773DF"/>
    <w:rsid w:val="00177F6B"/>
    <w:rsid w:val="001823C3"/>
    <w:rsid w:val="00183A60"/>
    <w:rsid w:val="00184CE6"/>
    <w:rsid w:val="00185578"/>
    <w:rsid w:val="00185CCB"/>
    <w:rsid w:val="001866B0"/>
    <w:rsid w:val="00186CB9"/>
    <w:rsid w:val="00186DAD"/>
    <w:rsid w:val="00190717"/>
    <w:rsid w:val="00190FE6"/>
    <w:rsid w:val="0019254C"/>
    <w:rsid w:val="00193A5D"/>
    <w:rsid w:val="00194D9D"/>
    <w:rsid w:val="00196217"/>
    <w:rsid w:val="00196AF2"/>
    <w:rsid w:val="001A09F5"/>
    <w:rsid w:val="001A18AD"/>
    <w:rsid w:val="001A2AFA"/>
    <w:rsid w:val="001A7DF0"/>
    <w:rsid w:val="001B50F3"/>
    <w:rsid w:val="001B5585"/>
    <w:rsid w:val="001B5F79"/>
    <w:rsid w:val="001B66AB"/>
    <w:rsid w:val="001B786E"/>
    <w:rsid w:val="001C1819"/>
    <w:rsid w:val="001C3636"/>
    <w:rsid w:val="001C4D39"/>
    <w:rsid w:val="001D44D8"/>
    <w:rsid w:val="001D486C"/>
    <w:rsid w:val="001D4E64"/>
    <w:rsid w:val="001D4F20"/>
    <w:rsid w:val="001D66FE"/>
    <w:rsid w:val="001D7916"/>
    <w:rsid w:val="001E0782"/>
    <w:rsid w:val="001E154D"/>
    <w:rsid w:val="001E1833"/>
    <w:rsid w:val="001E3E8E"/>
    <w:rsid w:val="001E421B"/>
    <w:rsid w:val="001E42A4"/>
    <w:rsid w:val="001E7F5B"/>
    <w:rsid w:val="001F24EC"/>
    <w:rsid w:val="001F32C9"/>
    <w:rsid w:val="001F38B8"/>
    <w:rsid w:val="001F712F"/>
    <w:rsid w:val="001F77B1"/>
    <w:rsid w:val="00204747"/>
    <w:rsid w:val="002071BA"/>
    <w:rsid w:val="00210434"/>
    <w:rsid w:val="002106F0"/>
    <w:rsid w:val="00212687"/>
    <w:rsid w:val="00213C94"/>
    <w:rsid w:val="002236AE"/>
    <w:rsid w:val="002241FC"/>
    <w:rsid w:val="00226B4D"/>
    <w:rsid w:val="002278C2"/>
    <w:rsid w:val="00230F83"/>
    <w:rsid w:val="002319EB"/>
    <w:rsid w:val="00232A9F"/>
    <w:rsid w:val="00232AE1"/>
    <w:rsid w:val="00233951"/>
    <w:rsid w:val="00235B1C"/>
    <w:rsid w:val="002404C1"/>
    <w:rsid w:val="00240E67"/>
    <w:rsid w:val="00241492"/>
    <w:rsid w:val="0024404E"/>
    <w:rsid w:val="0024494C"/>
    <w:rsid w:val="002451EB"/>
    <w:rsid w:val="00245344"/>
    <w:rsid w:val="00247CE1"/>
    <w:rsid w:val="0026078B"/>
    <w:rsid w:val="00261E32"/>
    <w:rsid w:val="0026373F"/>
    <w:rsid w:val="00264754"/>
    <w:rsid w:val="00265F34"/>
    <w:rsid w:val="00273D61"/>
    <w:rsid w:val="00274A61"/>
    <w:rsid w:val="00275152"/>
    <w:rsid w:val="002776E5"/>
    <w:rsid w:val="00281B44"/>
    <w:rsid w:val="00282A87"/>
    <w:rsid w:val="002915CA"/>
    <w:rsid w:val="00291B72"/>
    <w:rsid w:val="00294472"/>
    <w:rsid w:val="00295266"/>
    <w:rsid w:val="0029654C"/>
    <w:rsid w:val="002B07DB"/>
    <w:rsid w:val="002B2951"/>
    <w:rsid w:val="002B5C9F"/>
    <w:rsid w:val="002B6F61"/>
    <w:rsid w:val="002C169C"/>
    <w:rsid w:val="002C6339"/>
    <w:rsid w:val="002D3C85"/>
    <w:rsid w:val="002D5AFC"/>
    <w:rsid w:val="002D6D6A"/>
    <w:rsid w:val="002E011A"/>
    <w:rsid w:val="002E1632"/>
    <w:rsid w:val="002E2950"/>
    <w:rsid w:val="002E2A1D"/>
    <w:rsid w:val="002F1E6D"/>
    <w:rsid w:val="002F6D3F"/>
    <w:rsid w:val="00303527"/>
    <w:rsid w:val="0030353B"/>
    <w:rsid w:val="00303576"/>
    <w:rsid w:val="00310238"/>
    <w:rsid w:val="00310750"/>
    <w:rsid w:val="00313554"/>
    <w:rsid w:val="00313CDB"/>
    <w:rsid w:val="003161ED"/>
    <w:rsid w:val="00321E40"/>
    <w:rsid w:val="003253E5"/>
    <w:rsid w:val="003263E8"/>
    <w:rsid w:val="00326C02"/>
    <w:rsid w:val="00332733"/>
    <w:rsid w:val="003327E6"/>
    <w:rsid w:val="0033375B"/>
    <w:rsid w:val="00335330"/>
    <w:rsid w:val="00335458"/>
    <w:rsid w:val="0034166A"/>
    <w:rsid w:val="003423E6"/>
    <w:rsid w:val="0034429E"/>
    <w:rsid w:val="00347676"/>
    <w:rsid w:val="00347E66"/>
    <w:rsid w:val="00352B12"/>
    <w:rsid w:val="003535A7"/>
    <w:rsid w:val="00355A2E"/>
    <w:rsid w:val="00356CAB"/>
    <w:rsid w:val="0036091D"/>
    <w:rsid w:val="00364102"/>
    <w:rsid w:val="00371FC0"/>
    <w:rsid w:val="00372F4C"/>
    <w:rsid w:val="0038297E"/>
    <w:rsid w:val="00382D23"/>
    <w:rsid w:val="00385FA6"/>
    <w:rsid w:val="00390EC3"/>
    <w:rsid w:val="003940FA"/>
    <w:rsid w:val="00395458"/>
    <w:rsid w:val="00396A78"/>
    <w:rsid w:val="003979D1"/>
    <w:rsid w:val="003A01BF"/>
    <w:rsid w:val="003A1947"/>
    <w:rsid w:val="003A3284"/>
    <w:rsid w:val="003A431A"/>
    <w:rsid w:val="003A52DB"/>
    <w:rsid w:val="003A72D0"/>
    <w:rsid w:val="003B1BEC"/>
    <w:rsid w:val="003B37E2"/>
    <w:rsid w:val="003B5126"/>
    <w:rsid w:val="003B73E3"/>
    <w:rsid w:val="003C0C98"/>
    <w:rsid w:val="003C2786"/>
    <w:rsid w:val="003C4BFF"/>
    <w:rsid w:val="003D1516"/>
    <w:rsid w:val="003D27B8"/>
    <w:rsid w:val="003D3B65"/>
    <w:rsid w:val="003D593D"/>
    <w:rsid w:val="003D6AF4"/>
    <w:rsid w:val="003E4DF3"/>
    <w:rsid w:val="003F0959"/>
    <w:rsid w:val="003F5CFE"/>
    <w:rsid w:val="003F64D5"/>
    <w:rsid w:val="00400671"/>
    <w:rsid w:val="00400C9E"/>
    <w:rsid w:val="0040380A"/>
    <w:rsid w:val="00404559"/>
    <w:rsid w:val="004064A3"/>
    <w:rsid w:val="004143BB"/>
    <w:rsid w:val="00420C6C"/>
    <w:rsid w:val="00420CCF"/>
    <w:rsid w:val="00422913"/>
    <w:rsid w:val="00423021"/>
    <w:rsid w:val="00423D52"/>
    <w:rsid w:val="00424005"/>
    <w:rsid w:val="00424C44"/>
    <w:rsid w:val="00424CF3"/>
    <w:rsid w:val="00432FCC"/>
    <w:rsid w:val="00436FB7"/>
    <w:rsid w:val="004373BF"/>
    <w:rsid w:val="0044467E"/>
    <w:rsid w:val="004450F8"/>
    <w:rsid w:val="00452E4F"/>
    <w:rsid w:val="004539E3"/>
    <w:rsid w:val="004549D9"/>
    <w:rsid w:val="00460C9E"/>
    <w:rsid w:val="00460D9F"/>
    <w:rsid w:val="004612A7"/>
    <w:rsid w:val="004625EE"/>
    <w:rsid w:val="004630DD"/>
    <w:rsid w:val="00464280"/>
    <w:rsid w:val="00464F59"/>
    <w:rsid w:val="004709BB"/>
    <w:rsid w:val="00474191"/>
    <w:rsid w:val="004745D9"/>
    <w:rsid w:val="00474E75"/>
    <w:rsid w:val="00476244"/>
    <w:rsid w:val="004769DE"/>
    <w:rsid w:val="00482032"/>
    <w:rsid w:val="0048497D"/>
    <w:rsid w:val="0048605F"/>
    <w:rsid w:val="00496D68"/>
    <w:rsid w:val="004A1232"/>
    <w:rsid w:val="004A358A"/>
    <w:rsid w:val="004A7FCC"/>
    <w:rsid w:val="004B0C19"/>
    <w:rsid w:val="004B5A00"/>
    <w:rsid w:val="004B73AC"/>
    <w:rsid w:val="004C1948"/>
    <w:rsid w:val="004D2426"/>
    <w:rsid w:val="004D3B9C"/>
    <w:rsid w:val="004D50DA"/>
    <w:rsid w:val="004D74C4"/>
    <w:rsid w:val="004E0CCE"/>
    <w:rsid w:val="004E1B33"/>
    <w:rsid w:val="004F352B"/>
    <w:rsid w:val="004F6E6D"/>
    <w:rsid w:val="00501D8D"/>
    <w:rsid w:val="00504A1C"/>
    <w:rsid w:val="00507ADA"/>
    <w:rsid w:val="0051063C"/>
    <w:rsid w:val="005109B8"/>
    <w:rsid w:val="00511AC6"/>
    <w:rsid w:val="0051479E"/>
    <w:rsid w:val="00514BE3"/>
    <w:rsid w:val="0051614C"/>
    <w:rsid w:val="00516791"/>
    <w:rsid w:val="00520FBA"/>
    <w:rsid w:val="0052327F"/>
    <w:rsid w:val="00525C11"/>
    <w:rsid w:val="00531B78"/>
    <w:rsid w:val="00534D90"/>
    <w:rsid w:val="00534DF6"/>
    <w:rsid w:val="00534F43"/>
    <w:rsid w:val="0053574F"/>
    <w:rsid w:val="005357AD"/>
    <w:rsid w:val="00535FBE"/>
    <w:rsid w:val="0054119C"/>
    <w:rsid w:val="00545F55"/>
    <w:rsid w:val="00547ABF"/>
    <w:rsid w:val="00551844"/>
    <w:rsid w:val="00554810"/>
    <w:rsid w:val="0055517C"/>
    <w:rsid w:val="00557800"/>
    <w:rsid w:val="00561988"/>
    <w:rsid w:val="00562022"/>
    <w:rsid w:val="00562870"/>
    <w:rsid w:val="005649A3"/>
    <w:rsid w:val="0056529C"/>
    <w:rsid w:val="00565BCD"/>
    <w:rsid w:val="00566232"/>
    <w:rsid w:val="0057076C"/>
    <w:rsid w:val="00570FEE"/>
    <w:rsid w:val="005725A2"/>
    <w:rsid w:val="00572652"/>
    <w:rsid w:val="00574A22"/>
    <w:rsid w:val="00576DD2"/>
    <w:rsid w:val="00577D2A"/>
    <w:rsid w:val="005821AD"/>
    <w:rsid w:val="00582FD6"/>
    <w:rsid w:val="005854F3"/>
    <w:rsid w:val="005916B5"/>
    <w:rsid w:val="005933FD"/>
    <w:rsid w:val="005A0C16"/>
    <w:rsid w:val="005A0F77"/>
    <w:rsid w:val="005A2C44"/>
    <w:rsid w:val="005A5033"/>
    <w:rsid w:val="005A52AA"/>
    <w:rsid w:val="005B1C61"/>
    <w:rsid w:val="005B2283"/>
    <w:rsid w:val="005B3C5F"/>
    <w:rsid w:val="005B3D97"/>
    <w:rsid w:val="005B41F5"/>
    <w:rsid w:val="005B5BE3"/>
    <w:rsid w:val="005B739D"/>
    <w:rsid w:val="005C00A7"/>
    <w:rsid w:val="005C09F3"/>
    <w:rsid w:val="005C2C30"/>
    <w:rsid w:val="005C4980"/>
    <w:rsid w:val="005C49D8"/>
    <w:rsid w:val="005D2AF6"/>
    <w:rsid w:val="005D2BAA"/>
    <w:rsid w:val="005D41A3"/>
    <w:rsid w:val="005D56EC"/>
    <w:rsid w:val="005D67B1"/>
    <w:rsid w:val="005E5728"/>
    <w:rsid w:val="005E7FA5"/>
    <w:rsid w:val="005F4D05"/>
    <w:rsid w:val="005F600F"/>
    <w:rsid w:val="005F6CDF"/>
    <w:rsid w:val="005F6E91"/>
    <w:rsid w:val="005F7F72"/>
    <w:rsid w:val="00606677"/>
    <w:rsid w:val="00607450"/>
    <w:rsid w:val="00610788"/>
    <w:rsid w:val="0061176D"/>
    <w:rsid w:val="00611A1E"/>
    <w:rsid w:val="006122DD"/>
    <w:rsid w:val="00613540"/>
    <w:rsid w:val="0062037E"/>
    <w:rsid w:val="00620DBE"/>
    <w:rsid w:val="0062222B"/>
    <w:rsid w:val="00623871"/>
    <w:rsid w:val="0063063E"/>
    <w:rsid w:val="00632F12"/>
    <w:rsid w:val="00633D1F"/>
    <w:rsid w:val="00635987"/>
    <w:rsid w:val="00636894"/>
    <w:rsid w:val="006378A4"/>
    <w:rsid w:val="00642267"/>
    <w:rsid w:val="00642F98"/>
    <w:rsid w:val="00650465"/>
    <w:rsid w:val="00653065"/>
    <w:rsid w:val="006559C0"/>
    <w:rsid w:val="00661238"/>
    <w:rsid w:val="0066165E"/>
    <w:rsid w:val="00662877"/>
    <w:rsid w:val="00662F83"/>
    <w:rsid w:val="00663490"/>
    <w:rsid w:val="00663B89"/>
    <w:rsid w:val="006659DC"/>
    <w:rsid w:val="006673D9"/>
    <w:rsid w:val="00667838"/>
    <w:rsid w:val="00670080"/>
    <w:rsid w:val="0067436D"/>
    <w:rsid w:val="00675EA4"/>
    <w:rsid w:val="00686DAA"/>
    <w:rsid w:val="006919A3"/>
    <w:rsid w:val="0069463A"/>
    <w:rsid w:val="006A024C"/>
    <w:rsid w:val="006A0BF7"/>
    <w:rsid w:val="006A21E6"/>
    <w:rsid w:val="006A24C1"/>
    <w:rsid w:val="006A2AEC"/>
    <w:rsid w:val="006A494D"/>
    <w:rsid w:val="006A6CFA"/>
    <w:rsid w:val="006A75CD"/>
    <w:rsid w:val="006A7782"/>
    <w:rsid w:val="006B231C"/>
    <w:rsid w:val="006B5DCC"/>
    <w:rsid w:val="006B6C4D"/>
    <w:rsid w:val="006B789F"/>
    <w:rsid w:val="006C34FF"/>
    <w:rsid w:val="006C46C4"/>
    <w:rsid w:val="006C4FD8"/>
    <w:rsid w:val="006D0BB8"/>
    <w:rsid w:val="006E391B"/>
    <w:rsid w:val="006E54B5"/>
    <w:rsid w:val="006F5B58"/>
    <w:rsid w:val="006F6D30"/>
    <w:rsid w:val="00700A0A"/>
    <w:rsid w:val="00704B18"/>
    <w:rsid w:val="00704BF9"/>
    <w:rsid w:val="0070538A"/>
    <w:rsid w:val="00706085"/>
    <w:rsid w:val="007062C9"/>
    <w:rsid w:val="00706B3C"/>
    <w:rsid w:val="00707449"/>
    <w:rsid w:val="00707EB8"/>
    <w:rsid w:val="007124D6"/>
    <w:rsid w:val="00722045"/>
    <w:rsid w:val="00722171"/>
    <w:rsid w:val="00722FCC"/>
    <w:rsid w:val="00723B17"/>
    <w:rsid w:val="00723DD9"/>
    <w:rsid w:val="00731EE5"/>
    <w:rsid w:val="00733B1A"/>
    <w:rsid w:val="0073550B"/>
    <w:rsid w:val="00735CAA"/>
    <w:rsid w:val="00745E82"/>
    <w:rsid w:val="00747529"/>
    <w:rsid w:val="007521EF"/>
    <w:rsid w:val="00755B8B"/>
    <w:rsid w:val="007617B8"/>
    <w:rsid w:val="00764363"/>
    <w:rsid w:val="00764A55"/>
    <w:rsid w:val="007663AD"/>
    <w:rsid w:val="00767E55"/>
    <w:rsid w:val="00770B9C"/>
    <w:rsid w:val="00771666"/>
    <w:rsid w:val="00775949"/>
    <w:rsid w:val="00775EE9"/>
    <w:rsid w:val="00777871"/>
    <w:rsid w:val="00780484"/>
    <w:rsid w:val="00780B36"/>
    <w:rsid w:val="00781295"/>
    <w:rsid w:val="0078221C"/>
    <w:rsid w:val="00783B2B"/>
    <w:rsid w:val="00786818"/>
    <w:rsid w:val="00786F5C"/>
    <w:rsid w:val="0078728E"/>
    <w:rsid w:val="00787E6C"/>
    <w:rsid w:val="00790541"/>
    <w:rsid w:val="007966EB"/>
    <w:rsid w:val="007A2FC4"/>
    <w:rsid w:val="007A3A59"/>
    <w:rsid w:val="007A3D4D"/>
    <w:rsid w:val="007A59A6"/>
    <w:rsid w:val="007A5FDC"/>
    <w:rsid w:val="007B0A7A"/>
    <w:rsid w:val="007B161E"/>
    <w:rsid w:val="007B3D14"/>
    <w:rsid w:val="007B48A1"/>
    <w:rsid w:val="007B5626"/>
    <w:rsid w:val="007B659A"/>
    <w:rsid w:val="007B7259"/>
    <w:rsid w:val="007C0847"/>
    <w:rsid w:val="007C08DA"/>
    <w:rsid w:val="007C1FC2"/>
    <w:rsid w:val="007C62DE"/>
    <w:rsid w:val="007D14AF"/>
    <w:rsid w:val="007D3BBB"/>
    <w:rsid w:val="007D582F"/>
    <w:rsid w:val="007E1138"/>
    <w:rsid w:val="007E6585"/>
    <w:rsid w:val="007E737F"/>
    <w:rsid w:val="007F27AD"/>
    <w:rsid w:val="007F54B5"/>
    <w:rsid w:val="007F631A"/>
    <w:rsid w:val="007F6816"/>
    <w:rsid w:val="0080412D"/>
    <w:rsid w:val="00807AC3"/>
    <w:rsid w:val="00810740"/>
    <w:rsid w:val="00813B29"/>
    <w:rsid w:val="008143FA"/>
    <w:rsid w:val="008161CC"/>
    <w:rsid w:val="00816C92"/>
    <w:rsid w:val="008178FD"/>
    <w:rsid w:val="00821B9C"/>
    <w:rsid w:val="008244DF"/>
    <w:rsid w:val="00826D9E"/>
    <w:rsid w:val="008271CF"/>
    <w:rsid w:val="008302C8"/>
    <w:rsid w:val="008354F5"/>
    <w:rsid w:val="0084085C"/>
    <w:rsid w:val="00841E14"/>
    <w:rsid w:val="00847022"/>
    <w:rsid w:val="008501AA"/>
    <w:rsid w:val="008509CC"/>
    <w:rsid w:val="008524B4"/>
    <w:rsid w:val="00852F0F"/>
    <w:rsid w:val="00855DE0"/>
    <w:rsid w:val="008605A7"/>
    <w:rsid w:val="00861C73"/>
    <w:rsid w:val="008635BF"/>
    <w:rsid w:val="00864AA4"/>
    <w:rsid w:val="008669CE"/>
    <w:rsid w:val="0086733B"/>
    <w:rsid w:val="00871902"/>
    <w:rsid w:val="00872468"/>
    <w:rsid w:val="008758CB"/>
    <w:rsid w:val="00877658"/>
    <w:rsid w:val="008827B5"/>
    <w:rsid w:val="00884EA2"/>
    <w:rsid w:val="00885C26"/>
    <w:rsid w:val="00886555"/>
    <w:rsid w:val="008902A3"/>
    <w:rsid w:val="0089301D"/>
    <w:rsid w:val="00897AF0"/>
    <w:rsid w:val="00897D68"/>
    <w:rsid w:val="00897EAC"/>
    <w:rsid w:val="008A2063"/>
    <w:rsid w:val="008A3354"/>
    <w:rsid w:val="008A3C2A"/>
    <w:rsid w:val="008B232B"/>
    <w:rsid w:val="008B60E2"/>
    <w:rsid w:val="008B6868"/>
    <w:rsid w:val="008C026D"/>
    <w:rsid w:val="008C1295"/>
    <w:rsid w:val="008C3AC1"/>
    <w:rsid w:val="008C427B"/>
    <w:rsid w:val="008C4BF0"/>
    <w:rsid w:val="008C6074"/>
    <w:rsid w:val="008C670B"/>
    <w:rsid w:val="008D010C"/>
    <w:rsid w:val="008D0325"/>
    <w:rsid w:val="008D2819"/>
    <w:rsid w:val="008D328A"/>
    <w:rsid w:val="008D4730"/>
    <w:rsid w:val="008D6B57"/>
    <w:rsid w:val="008D7933"/>
    <w:rsid w:val="008D7E9D"/>
    <w:rsid w:val="008E0BCF"/>
    <w:rsid w:val="008E11C4"/>
    <w:rsid w:val="008E3850"/>
    <w:rsid w:val="008E71A1"/>
    <w:rsid w:val="008E71C4"/>
    <w:rsid w:val="008E7641"/>
    <w:rsid w:val="008F12FF"/>
    <w:rsid w:val="008F2426"/>
    <w:rsid w:val="00902FDF"/>
    <w:rsid w:val="00903FCF"/>
    <w:rsid w:val="009052CB"/>
    <w:rsid w:val="00906494"/>
    <w:rsid w:val="00906D56"/>
    <w:rsid w:val="00907C70"/>
    <w:rsid w:val="009107EF"/>
    <w:rsid w:val="009112B1"/>
    <w:rsid w:val="00913CE5"/>
    <w:rsid w:val="00917479"/>
    <w:rsid w:val="00922CD6"/>
    <w:rsid w:val="009233CA"/>
    <w:rsid w:val="009251B4"/>
    <w:rsid w:val="009255AE"/>
    <w:rsid w:val="00926373"/>
    <w:rsid w:val="00930FB6"/>
    <w:rsid w:val="00931928"/>
    <w:rsid w:val="00932121"/>
    <w:rsid w:val="00933A86"/>
    <w:rsid w:val="00935B79"/>
    <w:rsid w:val="00935CCE"/>
    <w:rsid w:val="00937C0B"/>
    <w:rsid w:val="00940D69"/>
    <w:rsid w:val="009413D6"/>
    <w:rsid w:val="00943DB6"/>
    <w:rsid w:val="00944D34"/>
    <w:rsid w:val="00946B48"/>
    <w:rsid w:val="0094735A"/>
    <w:rsid w:val="00951566"/>
    <w:rsid w:val="00956FB1"/>
    <w:rsid w:val="0096041F"/>
    <w:rsid w:val="00961D92"/>
    <w:rsid w:val="00963276"/>
    <w:rsid w:val="00970FBD"/>
    <w:rsid w:val="00973798"/>
    <w:rsid w:val="00973DCC"/>
    <w:rsid w:val="00976C5B"/>
    <w:rsid w:val="00981C8B"/>
    <w:rsid w:val="009867DA"/>
    <w:rsid w:val="00987AB5"/>
    <w:rsid w:val="00990B85"/>
    <w:rsid w:val="0099289C"/>
    <w:rsid w:val="009947BF"/>
    <w:rsid w:val="00994B79"/>
    <w:rsid w:val="009A16D6"/>
    <w:rsid w:val="009A70F8"/>
    <w:rsid w:val="009B0A63"/>
    <w:rsid w:val="009B27D8"/>
    <w:rsid w:val="009B50A7"/>
    <w:rsid w:val="009B5815"/>
    <w:rsid w:val="009B587C"/>
    <w:rsid w:val="009C077F"/>
    <w:rsid w:val="009C335B"/>
    <w:rsid w:val="009C3F60"/>
    <w:rsid w:val="009C5AD0"/>
    <w:rsid w:val="009D05D4"/>
    <w:rsid w:val="009D13A4"/>
    <w:rsid w:val="009D2FAB"/>
    <w:rsid w:val="009D3D49"/>
    <w:rsid w:val="009D5149"/>
    <w:rsid w:val="009E61C9"/>
    <w:rsid w:val="009E6ACC"/>
    <w:rsid w:val="009E7F21"/>
    <w:rsid w:val="009F2BA6"/>
    <w:rsid w:val="009F5A42"/>
    <w:rsid w:val="00A016F8"/>
    <w:rsid w:val="00A03C76"/>
    <w:rsid w:val="00A0493D"/>
    <w:rsid w:val="00A12DE5"/>
    <w:rsid w:val="00A14276"/>
    <w:rsid w:val="00A21CF4"/>
    <w:rsid w:val="00A23CF7"/>
    <w:rsid w:val="00A2701D"/>
    <w:rsid w:val="00A355BD"/>
    <w:rsid w:val="00A365EF"/>
    <w:rsid w:val="00A37E67"/>
    <w:rsid w:val="00A4077B"/>
    <w:rsid w:val="00A41D05"/>
    <w:rsid w:val="00A41D1C"/>
    <w:rsid w:val="00A44AF5"/>
    <w:rsid w:val="00A47322"/>
    <w:rsid w:val="00A4742A"/>
    <w:rsid w:val="00A557C3"/>
    <w:rsid w:val="00A62788"/>
    <w:rsid w:val="00A63480"/>
    <w:rsid w:val="00A64404"/>
    <w:rsid w:val="00A72A37"/>
    <w:rsid w:val="00A73CCD"/>
    <w:rsid w:val="00A752CF"/>
    <w:rsid w:val="00A76AE0"/>
    <w:rsid w:val="00A7744D"/>
    <w:rsid w:val="00A80DBA"/>
    <w:rsid w:val="00A827FA"/>
    <w:rsid w:val="00A84EF2"/>
    <w:rsid w:val="00A864EE"/>
    <w:rsid w:val="00A879AA"/>
    <w:rsid w:val="00A908D3"/>
    <w:rsid w:val="00A90EAC"/>
    <w:rsid w:val="00A9154F"/>
    <w:rsid w:val="00A92796"/>
    <w:rsid w:val="00A96ECE"/>
    <w:rsid w:val="00A97DD4"/>
    <w:rsid w:val="00AA2A1C"/>
    <w:rsid w:val="00AA7443"/>
    <w:rsid w:val="00AB0069"/>
    <w:rsid w:val="00AB2924"/>
    <w:rsid w:val="00AB59BD"/>
    <w:rsid w:val="00AB66F9"/>
    <w:rsid w:val="00AB69F3"/>
    <w:rsid w:val="00AB7112"/>
    <w:rsid w:val="00AC32D3"/>
    <w:rsid w:val="00AC415A"/>
    <w:rsid w:val="00AC5319"/>
    <w:rsid w:val="00AC7F07"/>
    <w:rsid w:val="00AD37C1"/>
    <w:rsid w:val="00AD595C"/>
    <w:rsid w:val="00AD6C3A"/>
    <w:rsid w:val="00AE071C"/>
    <w:rsid w:val="00AE2139"/>
    <w:rsid w:val="00AE254B"/>
    <w:rsid w:val="00AE4C57"/>
    <w:rsid w:val="00AE67D6"/>
    <w:rsid w:val="00AE6E26"/>
    <w:rsid w:val="00AF3952"/>
    <w:rsid w:val="00AF5E0E"/>
    <w:rsid w:val="00B00021"/>
    <w:rsid w:val="00B00F94"/>
    <w:rsid w:val="00B014E3"/>
    <w:rsid w:val="00B02677"/>
    <w:rsid w:val="00B12F76"/>
    <w:rsid w:val="00B1365B"/>
    <w:rsid w:val="00B145F6"/>
    <w:rsid w:val="00B1487F"/>
    <w:rsid w:val="00B16BA5"/>
    <w:rsid w:val="00B23906"/>
    <w:rsid w:val="00B26FDC"/>
    <w:rsid w:val="00B3213D"/>
    <w:rsid w:val="00B4074A"/>
    <w:rsid w:val="00B458F0"/>
    <w:rsid w:val="00B46D75"/>
    <w:rsid w:val="00B532AC"/>
    <w:rsid w:val="00B639AD"/>
    <w:rsid w:val="00B648CB"/>
    <w:rsid w:val="00B65317"/>
    <w:rsid w:val="00B7164B"/>
    <w:rsid w:val="00B76876"/>
    <w:rsid w:val="00B76AF7"/>
    <w:rsid w:val="00B8056B"/>
    <w:rsid w:val="00B80751"/>
    <w:rsid w:val="00B837DD"/>
    <w:rsid w:val="00B83C77"/>
    <w:rsid w:val="00B8423C"/>
    <w:rsid w:val="00B90C73"/>
    <w:rsid w:val="00B94436"/>
    <w:rsid w:val="00B954F1"/>
    <w:rsid w:val="00B960A0"/>
    <w:rsid w:val="00B96B9A"/>
    <w:rsid w:val="00BA0EBA"/>
    <w:rsid w:val="00BA16F3"/>
    <w:rsid w:val="00BA1AA3"/>
    <w:rsid w:val="00BA6130"/>
    <w:rsid w:val="00BA7E45"/>
    <w:rsid w:val="00BB28D1"/>
    <w:rsid w:val="00BB2929"/>
    <w:rsid w:val="00BB5DC7"/>
    <w:rsid w:val="00BB68C3"/>
    <w:rsid w:val="00BB72EE"/>
    <w:rsid w:val="00BC369E"/>
    <w:rsid w:val="00BC3C71"/>
    <w:rsid w:val="00BC473B"/>
    <w:rsid w:val="00BC6243"/>
    <w:rsid w:val="00BD13B5"/>
    <w:rsid w:val="00BD5ACF"/>
    <w:rsid w:val="00BD73F7"/>
    <w:rsid w:val="00BD76A1"/>
    <w:rsid w:val="00BE4321"/>
    <w:rsid w:val="00BF04F2"/>
    <w:rsid w:val="00BF09FF"/>
    <w:rsid w:val="00BF4053"/>
    <w:rsid w:val="00BF5A14"/>
    <w:rsid w:val="00BF5B75"/>
    <w:rsid w:val="00C00484"/>
    <w:rsid w:val="00C02EDC"/>
    <w:rsid w:val="00C04EED"/>
    <w:rsid w:val="00C05556"/>
    <w:rsid w:val="00C063D3"/>
    <w:rsid w:val="00C11469"/>
    <w:rsid w:val="00C1614E"/>
    <w:rsid w:val="00C1634C"/>
    <w:rsid w:val="00C1684E"/>
    <w:rsid w:val="00C22263"/>
    <w:rsid w:val="00C22480"/>
    <w:rsid w:val="00C24411"/>
    <w:rsid w:val="00C320A0"/>
    <w:rsid w:val="00C34DEE"/>
    <w:rsid w:val="00C402F6"/>
    <w:rsid w:val="00C4192B"/>
    <w:rsid w:val="00C41D5D"/>
    <w:rsid w:val="00C43369"/>
    <w:rsid w:val="00C43BEE"/>
    <w:rsid w:val="00C44068"/>
    <w:rsid w:val="00C449ED"/>
    <w:rsid w:val="00C44B18"/>
    <w:rsid w:val="00C45278"/>
    <w:rsid w:val="00C456C9"/>
    <w:rsid w:val="00C50D10"/>
    <w:rsid w:val="00C51F38"/>
    <w:rsid w:val="00C52B6A"/>
    <w:rsid w:val="00C55250"/>
    <w:rsid w:val="00C55446"/>
    <w:rsid w:val="00C55D43"/>
    <w:rsid w:val="00C6025E"/>
    <w:rsid w:val="00C62492"/>
    <w:rsid w:val="00C6271A"/>
    <w:rsid w:val="00C628E5"/>
    <w:rsid w:val="00C67A9C"/>
    <w:rsid w:val="00C67C61"/>
    <w:rsid w:val="00C70290"/>
    <w:rsid w:val="00C7071A"/>
    <w:rsid w:val="00C73F27"/>
    <w:rsid w:val="00C758D4"/>
    <w:rsid w:val="00C841F3"/>
    <w:rsid w:val="00C869FC"/>
    <w:rsid w:val="00C86E2A"/>
    <w:rsid w:val="00C907AF"/>
    <w:rsid w:val="00C90D8D"/>
    <w:rsid w:val="00CA0E21"/>
    <w:rsid w:val="00CA3485"/>
    <w:rsid w:val="00CB0DF2"/>
    <w:rsid w:val="00CB5654"/>
    <w:rsid w:val="00CB5AB3"/>
    <w:rsid w:val="00CB6118"/>
    <w:rsid w:val="00CB630C"/>
    <w:rsid w:val="00CB7A8E"/>
    <w:rsid w:val="00CC133F"/>
    <w:rsid w:val="00CC2003"/>
    <w:rsid w:val="00CC2AA6"/>
    <w:rsid w:val="00CC2F24"/>
    <w:rsid w:val="00CC40F4"/>
    <w:rsid w:val="00CC6CD8"/>
    <w:rsid w:val="00CC7BFD"/>
    <w:rsid w:val="00CD1D28"/>
    <w:rsid w:val="00CD6607"/>
    <w:rsid w:val="00CE181F"/>
    <w:rsid w:val="00CE61AA"/>
    <w:rsid w:val="00CE6741"/>
    <w:rsid w:val="00CE7498"/>
    <w:rsid w:val="00CF0D7B"/>
    <w:rsid w:val="00D026DF"/>
    <w:rsid w:val="00D1010B"/>
    <w:rsid w:val="00D10468"/>
    <w:rsid w:val="00D120F3"/>
    <w:rsid w:val="00D13F26"/>
    <w:rsid w:val="00D14C73"/>
    <w:rsid w:val="00D1737A"/>
    <w:rsid w:val="00D17B16"/>
    <w:rsid w:val="00D24D4D"/>
    <w:rsid w:val="00D31016"/>
    <w:rsid w:val="00D33128"/>
    <w:rsid w:val="00D34149"/>
    <w:rsid w:val="00D34C03"/>
    <w:rsid w:val="00D41BF3"/>
    <w:rsid w:val="00D41C11"/>
    <w:rsid w:val="00D44B9A"/>
    <w:rsid w:val="00D52534"/>
    <w:rsid w:val="00D576FC"/>
    <w:rsid w:val="00D57BC4"/>
    <w:rsid w:val="00D6123C"/>
    <w:rsid w:val="00D62380"/>
    <w:rsid w:val="00D6322F"/>
    <w:rsid w:val="00D64265"/>
    <w:rsid w:val="00D705AC"/>
    <w:rsid w:val="00D70B87"/>
    <w:rsid w:val="00D71BE1"/>
    <w:rsid w:val="00D72F99"/>
    <w:rsid w:val="00D75588"/>
    <w:rsid w:val="00D80108"/>
    <w:rsid w:val="00D86240"/>
    <w:rsid w:val="00D864E4"/>
    <w:rsid w:val="00D93123"/>
    <w:rsid w:val="00D93553"/>
    <w:rsid w:val="00D93CE3"/>
    <w:rsid w:val="00D95242"/>
    <w:rsid w:val="00D959FD"/>
    <w:rsid w:val="00D96059"/>
    <w:rsid w:val="00DA0B1B"/>
    <w:rsid w:val="00DA53F0"/>
    <w:rsid w:val="00DB1BA1"/>
    <w:rsid w:val="00DC1BEC"/>
    <w:rsid w:val="00DC2C0C"/>
    <w:rsid w:val="00DC2DDC"/>
    <w:rsid w:val="00DC60C6"/>
    <w:rsid w:val="00DD0439"/>
    <w:rsid w:val="00DD0C02"/>
    <w:rsid w:val="00DD34D8"/>
    <w:rsid w:val="00DD47DE"/>
    <w:rsid w:val="00DD6508"/>
    <w:rsid w:val="00DD723B"/>
    <w:rsid w:val="00DE06C3"/>
    <w:rsid w:val="00DE4FD2"/>
    <w:rsid w:val="00DF1CB7"/>
    <w:rsid w:val="00DF3552"/>
    <w:rsid w:val="00DF40F0"/>
    <w:rsid w:val="00DF674E"/>
    <w:rsid w:val="00DF7D99"/>
    <w:rsid w:val="00E11BEA"/>
    <w:rsid w:val="00E16E74"/>
    <w:rsid w:val="00E25E3F"/>
    <w:rsid w:val="00E26C69"/>
    <w:rsid w:val="00E27C4F"/>
    <w:rsid w:val="00E300CC"/>
    <w:rsid w:val="00E35A79"/>
    <w:rsid w:val="00E4092B"/>
    <w:rsid w:val="00E40B5D"/>
    <w:rsid w:val="00E44E33"/>
    <w:rsid w:val="00E52FA3"/>
    <w:rsid w:val="00E53240"/>
    <w:rsid w:val="00E53353"/>
    <w:rsid w:val="00E574ED"/>
    <w:rsid w:val="00E60A3D"/>
    <w:rsid w:val="00E61989"/>
    <w:rsid w:val="00E621C1"/>
    <w:rsid w:val="00E622BC"/>
    <w:rsid w:val="00E63A64"/>
    <w:rsid w:val="00E67509"/>
    <w:rsid w:val="00E73C6B"/>
    <w:rsid w:val="00E82A1B"/>
    <w:rsid w:val="00E85E8A"/>
    <w:rsid w:val="00EA36C9"/>
    <w:rsid w:val="00EA51A6"/>
    <w:rsid w:val="00EA6AD8"/>
    <w:rsid w:val="00EB1F4A"/>
    <w:rsid w:val="00EB2984"/>
    <w:rsid w:val="00EB5091"/>
    <w:rsid w:val="00EB75D0"/>
    <w:rsid w:val="00EB7DD9"/>
    <w:rsid w:val="00EC0176"/>
    <w:rsid w:val="00EC06FC"/>
    <w:rsid w:val="00EC31BE"/>
    <w:rsid w:val="00EC3A6E"/>
    <w:rsid w:val="00EC6639"/>
    <w:rsid w:val="00ED18FB"/>
    <w:rsid w:val="00ED2DB6"/>
    <w:rsid w:val="00ED4FD1"/>
    <w:rsid w:val="00ED58F7"/>
    <w:rsid w:val="00EE0859"/>
    <w:rsid w:val="00EE3968"/>
    <w:rsid w:val="00EE52A2"/>
    <w:rsid w:val="00EF5046"/>
    <w:rsid w:val="00F01109"/>
    <w:rsid w:val="00F031D7"/>
    <w:rsid w:val="00F03EE5"/>
    <w:rsid w:val="00F05A42"/>
    <w:rsid w:val="00F06C97"/>
    <w:rsid w:val="00F1054A"/>
    <w:rsid w:val="00F226D7"/>
    <w:rsid w:val="00F23ED4"/>
    <w:rsid w:val="00F24BAC"/>
    <w:rsid w:val="00F25576"/>
    <w:rsid w:val="00F27948"/>
    <w:rsid w:val="00F3581D"/>
    <w:rsid w:val="00F358A6"/>
    <w:rsid w:val="00F41C98"/>
    <w:rsid w:val="00F441E6"/>
    <w:rsid w:val="00F4563F"/>
    <w:rsid w:val="00F463ED"/>
    <w:rsid w:val="00F54F0C"/>
    <w:rsid w:val="00F628D9"/>
    <w:rsid w:val="00F63336"/>
    <w:rsid w:val="00F633E5"/>
    <w:rsid w:val="00F645AE"/>
    <w:rsid w:val="00F66965"/>
    <w:rsid w:val="00F77BBE"/>
    <w:rsid w:val="00F77FAE"/>
    <w:rsid w:val="00F80229"/>
    <w:rsid w:val="00F852E3"/>
    <w:rsid w:val="00F86E95"/>
    <w:rsid w:val="00F87B7B"/>
    <w:rsid w:val="00F91314"/>
    <w:rsid w:val="00F94625"/>
    <w:rsid w:val="00F95658"/>
    <w:rsid w:val="00FA0144"/>
    <w:rsid w:val="00FA4422"/>
    <w:rsid w:val="00FA495E"/>
    <w:rsid w:val="00FA6306"/>
    <w:rsid w:val="00FB2AA1"/>
    <w:rsid w:val="00FC0F13"/>
    <w:rsid w:val="00FC1662"/>
    <w:rsid w:val="00FC2E3E"/>
    <w:rsid w:val="00FC2F9E"/>
    <w:rsid w:val="00FC52EA"/>
    <w:rsid w:val="00FD0860"/>
    <w:rsid w:val="00FD1131"/>
    <w:rsid w:val="00FD4150"/>
    <w:rsid w:val="00FD739D"/>
    <w:rsid w:val="00FD7F7E"/>
    <w:rsid w:val="00FE1561"/>
    <w:rsid w:val="00FE1C24"/>
    <w:rsid w:val="00FE2003"/>
    <w:rsid w:val="00FE203D"/>
    <w:rsid w:val="00FE2FD5"/>
    <w:rsid w:val="00FE318F"/>
    <w:rsid w:val="00FE6A19"/>
    <w:rsid w:val="00FF395D"/>
    <w:rsid w:val="00FF4D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01F745"/>
  <w15:docId w15:val="{5C721083-2477-4CDC-B816-4923D1BA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894"/>
    <w:pPr>
      <w:spacing w:after="80" w:line="0" w:lineRule="atLeast"/>
      <w:ind w:left="850" w:hanging="850"/>
    </w:pPr>
    <w:rPr>
      <w:rFonts w:ascii="Arial" w:hAnsi="Arial"/>
      <w:lang w:eastAsia="fr-FR"/>
    </w:rPr>
  </w:style>
  <w:style w:type="paragraph" w:styleId="Heading1">
    <w:name w:val="heading 1"/>
    <w:basedOn w:val="Normal"/>
    <w:next w:val="Normal"/>
    <w:autoRedefine/>
    <w:qFormat/>
    <w:rsid w:val="00961D92"/>
    <w:pPr>
      <w:keepNext/>
      <w:keepLines/>
      <w:numPr>
        <w:numId w:val="1"/>
      </w:numPr>
      <w:pBdr>
        <w:top w:val="single" w:sz="48" w:space="3" w:color="FFFFFF"/>
        <w:left w:val="single" w:sz="6" w:space="3" w:color="FFFFFF"/>
        <w:bottom w:val="single" w:sz="6" w:space="7" w:color="FFFFFF"/>
      </w:pBdr>
      <w:tabs>
        <w:tab w:val="clear" w:pos="432"/>
      </w:tabs>
      <w:spacing w:line="276" w:lineRule="auto"/>
      <w:ind w:left="0" w:firstLine="360"/>
      <w:contextualSpacing/>
      <w:jc w:val="center"/>
      <w:outlineLvl w:val="0"/>
    </w:pPr>
    <w:rPr>
      <w:b/>
      <w:color w:val="00B0F0"/>
      <w:kern w:val="20"/>
      <w:position w:val="8"/>
      <w:sz w:val="36"/>
      <w:szCs w:val="36"/>
    </w:rPr>
  </w:style>
  <w:style w:type="paragraph" w:styleId="Heading2">
    <w:name w:val="heading 2"/>
    <w:aliases w:val="heading 2,Heading 2 Hidden"/>
    <w:basedOn w:val="Normal"/>
    <w:next w:val="Normal"/>
    <w:uiPriority w:val="9"/>
    <w:qFormat/>
    <w:rsid w:val="00777871"/>
    <w:pPr>
      <w:keepNext/>
      <w:keepLines/>
      <w:numPr>
        <w:numId w:val="31"/>
      </w:numPr>
      <w:jc w:val="both"/>
      <w:outlineLvl w:val="1"/>
    </w:pPr>
    <w:rPr>
      <w:b/>
      <w:kern w:val="28"/>
      <w:sz w:val="32"/>
    </w:rPr>
  </w:style>
  <w:style w:type="paragraph" w:styleId="Heading3">
    <w:name w:val="heading 3"/>
    <w:basedOn w:val="Normal"/>
    <w:next w:val="Normal"/>
    <w:qFormat/>
    <w:rsid w:val="00946B48"/>
    <w:pPr>
      <w:keepNext/>
      <w:keepLines/>
      <w:numPr>
        <w:ilvl w:val="2"/>
        <w:numId w:val="1"/>
      </w:numPr>
      <w:spacing w:line="240" w:lineRule="atLeast"/>
      <w:jc w:val="both"/>
      <w:outlineLvl w:val="2"/>
    </w:pPr>
    <w:rPr>
      <w:rFonts w:cs="Arial"/>
      <w:b/>
      <w:spacing w:val="-10"/>
      <w:kern w:val="28"/>
      <w:sz w:val="28"/>
    </w:rPr>
  </w:style>
  <w:style w:type="paragraph" w:styleId="Heading4">
    <w:name w:val="heading 4"/>
    <w:basedOn w:val="Normal"/>
    <w:next w:val="Normal"/>
    <w:qFormat/>
    <w:rsid w:val="00FE6A19"/>
    <w:pPr>
      <w:keepNext/>
      <w:keepLines/>
      <w:numPr>
        <w:ilvl w:val="3"/>
        <w:numId w:val="1"/>
      </w:numPr>
      <w:spacing w:line="240" w:lineRule="auto"/>
      <w:ind w:left="0" w:firstLine="0"/>
      <w:jc w:val="both"/>
      <w:outlineLvl w:val="3"/>
    </w:pPr>
    <w:rPr>
      <w:b/>
      <w:bCs/>
      <w:spacing w:val="-4"/>
      <w:kern w:val="28"/>
      <w:sz w:val="24"/>
    </w:rPr>
  </w:style>
  <w:style w:type="paragraph" w:styleId="Heading5">
    <w:name w:val="heading 5"/>
    <w:basedOn w:val="Normal"/>
    <w:next w:val="Normal"/>
    <w:qFormat/>
    <w:rsid w:val="00C869FC"/>
    <w:pPr>
      <w:keepNext/>
      <w:keepLines/>
      <w:numPr>
        <w:ilvl w:val="4"/>
        <w:numId w:val="1"/>
      </w:numPr>
      <w:spacing w:line="240" w:lineRule="atLeast"/>
      <w:ind w:left="0" w:firstLine="0"/>
      <w:jc w:val="both"/>
      <w:outlineLvl w:val="4"/>
    </w:pPr>
    <w:rPr>
      <w:b/>
      <w:spacing w:val="-4"/>
      <w:kern w:val="28"/>
      <w:sz w:val="22"/>
    </w:rPr>
  </w:style>
  <w:style w:type="paragraph" w:styleId="Heading6">
    <w:name w:val="heading 6"/>
    <w:basedOn w:val="Normal"/>
    <w:next w:val="Normal"/>
    <w:qFormat/>
    <w:rsid w:val="00C869FC"/>
    <w:pPr>
      <w:keepNext/>
      <w:keepLines/>
      <w:numPr>
        <w:ilvl w:val="5"/>
        <w:numId w:val="1"/>
      </w:numPr>
      <w:spacing w:before="140"/>
      <w:ind w:left="0" w:firstLine="0"/>
      <w:jc w:val="both"/>
      <w:outlineLvl w:val="5"/>
    </w:pPr>
    <w:rPr>
      <w:spacing w:val="-4"/>
      <w:kern w:val="28"/>
    </w:rPr>
  </w:style>
  <w:style w:type="paragraph" w:styleId="Heading7">
    <w:name w:val="heading 7"/>
    <w:basedOn w:val="Normal"/>
    <w:next w:val="Normal"/>
    <w:qFormat/>
    <w:rsid w:val="00100AC4"/>
    <w:pPr>
      <w:keepNext/>
      <w:keepLines/>
      <w:numPr>
        <w:ilvl w:val="6"/>
        <w:numId w:val="1"/>
      </w:numPr>
      <w:spacing w:before="140" w:line="220" w:lineRule="atLeast"/>
      <w:jc w:val="both"/>
      <w:outlineLvl w:val="6"/>
    </w:pPr>
    <w:rPr>
      <w:spacing w:val="-4"/>
      <w:kern w:val="28"/>
      <w:sz w:val="18"/>
    </w:rPr>
  </w:style>
  <w:style w:type="paragraph" w:styleId="Heading8">
    <w:name w:val="heading 8"/>
    <w:basedOn w:val="Normal"/>
    <w:next w:val="Normal"/>
    <w:qFormat/>
    <w:rsid w:val="00100AC4"/>
    <w:pPr>
      <w:keepNext/>
      <w:keepLines/>
      <w:numPr>
        <w:ilvl w:val="7"/>
        <w:numId w:val="1"/>
      </w:numPr>
      <w:spacing w:before="140" w:line="220" w:lineRule="atLeast"/>
      <w:jc w:val="both"/>
      <w:outlineLvl w:val="7"/>
    </w:pPr>
    <w:rPr>
      <w:i/>
      <w:spacing w:val="-4"/>
      <w:kern w:val="28"/>
      <w:sz w:val="18"/>
    </w:rPr>
  </w:style>
  <w:style w:type="paragraph" w:styleId="Heading9">
    <w:name w:val="heading 9"/>
    <w:basedOn w:val="Normal"/>
    <w:next w:val="Normal"/>
    <w:qFormat/>
    <w:rsid w:val="00100AC4"/>
    <w:pPr>
      <w:keepNext/>
      <w:keepLines/>
      <w:numPr>
        <w:ilvl w:val="8"/>
        <w:numId w:val="1"/>
      </w:numPr>
      <w:spacing w:before="140" w:line="220" w:lineRule="atLeast"/>
      <w:jc w:val="both"/>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2701D"/>
    <w:pPr>
      <w:spacing w:line="240" w:lineRule="auto"/>
      <w:ind w:left="0" w:firstLine="0"/>
    </w:pPr>
    <w:rPr>
      <w:b/>
      <w:bCs/>
      <w:noProof/>
    </w:rPr>
  </w:style>
  <w:style w:type="paragraph" w:styleId="TOC2">
    <w:name w:val="toc 2"/>
    <w:basedOn w:val="Normal"/>
    <w:next w:val="Normal"/>
    <w:uiPriority w:val="39"/>
    <w:qFormat/>
    <w:rsid w:val="00A2701D"/>
    <w:pPr>
      <w:spacing w:line="240" w:lineRule="auto"/>
      <w:ind w:left="0" w:firstLine="0"/>
    </w:pPr>
  </w:style>
  <w:style w:type="paragraph" w:styleId="Header">
    <w:name w:val="header"/>
    <w:basedOn w:val="Normal"/>
    <w:rsid w:val="00100AC4"/>
    <w:pPr>
      <w:tabs>
        <w:tab w:val="center" w:pos="4536"/>
        <w:tab w:val="right" w:pos="9072"/>
      </w:tabs>
      <w:jc w:val="both"/>
    </w:pPr>
    <w:rPr>
      <w:spacing w:val="-5"/>
      <w:sz w:val="18"/>
    </w:rPr>
  </w:style>
  <w:style w:type="character" w:styleId="Hyperlink">
    <w:name w:val="Hyperlink"/>
    <w:basedOn w:val="DefaultParagraphFont"/>
    <w:uiPriority w:val="99"/>
    <w:rsid w:val="001E3E8E"/>
    <w:rPr>
      <w:rFonts w:ascii="Arial" w:hAnsi="Arial"/>
      <w:color w:val="0000FF"/>
      <w:sz w:val="20"/>
      <w:u w:val="single"/>
    </w:rPr>
  </w:style>
  <w:style w:type="character" w:styleId="PageNumber">
    <w:name w:val="page number"/>
    <w:rsid w:val="00100AC4"/>
    <w:rPr>
      <w:rFonts w:ascii="Arial Black" w:hAnsi="Arial Black"/>
      <w:spacing w:val="-10"/>
      <w:sz w:val="18"/>
    </w:rPr>
  </w:style>
  <w:style w:type="paragraph" w:styleId="Footer">
    <w:name w:val="footer"/>
    <w:basedOn w:val="Normal"/>
    <w:link w:val="FooterChar"/>
    <w:uiPriority w:val="99"/>
    <w:rsid w:val="00100AC4"/>
    <w:pPr>
      <w:keepLines/>
      <w:tabs>
        <w:tab w:val="center" w:pos="4320"/>
        <w:tab w:val="right" w:pos="8640"/>
      </w:tabs>
      <w:spacing w:line="190" w:lineRule="atLeast"/>
      <w:jc w:val="both"/>
    </w:pPr>
    <w:rPr>
      <w:caps/>
      <w:spacing w:val="-5"/>
      <w:sz w:val="15"/>
    </w:rPr>
  </w:style>
  <w:style w:type="paragraph" w:customStyle="1" w:styleId="tex">
    <w:name w:val="tex"/>
    <w:basedOn w:val="BodyText3"/>
    <w:rsid w:val="00100AC4"/>
    <w:pPr>
      <w:ind w:left="851"/>
      <w:jc w:val="both"/>
    </w:pPr>
    <w:rPr>
      <w:rFonts w:cs="Arial"/>
      <w:sz w:val="20"/>
      <w:szCs w:val="20"/>
    </w:rPr>
  </w:style>
  <w:style w:type="paragraph" w:styleId="Index1">
    <w:name w:val="index 1"/>
    <w:basedOn w:val="Normal"/>
    <w:next w:val="Normal"/>
    <w:autoRedefine/>
    <w:semiHidden/>
    <w:rsid w:val="00100AC4"/>
    <w:pPr>
      <w:ind w:left="200" w:hanging="200"/>
    </w:pPr>
  </w:style>
  <w:style w:type="paragraph" w:styleId="IndexHeading">
    <w:name w:val="index heading"/>
    <w:basedOn w:val="Normal"/>
    <w:next w:val="Index1"/>
    <w:semiHidden/>
    <w:rsid w:val="00100AC4"/>
    <w:rPr>
      <w:snapToGrid w:val="0"/>
    </w:rPr>
  </w:style>
  <w:style w:type="table" w:styleId="TableGrid">
    <w:name w:val="Table Grid"/>
    <w:basedOn w:val="TableNormal"/>
    <w:rsid w:val="00100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100AC4"/>
    <w:rPr>
      <w:b/>
      <w:bCs/>
    </w:rPr>
  </w:style>
  <w:style w:type="paragraph" w:styleId="BodyText3">
    <w:name w:val="Body Text 3"/>
    <w:basedOn w:val="Normal"/>
    <w:rsid w:val="00100AC4"/>
    <w:pPr>
      <w:spacing w:after="120"/>
    </w:pPr>
    <w:rPr>
      <w:sz w:val="16"/>
      <w:szCs w:val="16"/>
    </w:rPr>
  </w:style>
  <w:style w:type="paragraph" w:styleId="TOC3">
    <w:name w:val="toc 3"/>
    <w:basedOn w:val="Normal"/>
    <w:next w:val="Normal"/>
    <w:autoRedefine/>
    <w:uiPriority w:val="39"/>
    <w:qFormat/>
    <w:rsid w:val="0030353B"/>
    <w:pPr>
      <w:spacing w:line="240" w:lineRule="auto"/>
      <w:ind w:left="0" w:firstLine="0"/>
    </w:pPr>
    <w:rPr>
      <w:i/>
      <w:iCs/>
    </w:rPr>
  </w:style>
  <w:style w:type="paragraph" w:styleId="DocumentMap">
    <w:name w:val="Document Map"/>
    <w:basedOn w:val="Normal"/>
    <w:semiHidden/>
    <w:rsid w:val="0008695E"/>
    <w:pPr>
      <w:shd w:val="clear" w:color="auto" w:fill="000080"/>
    </w:pPr>
    <w:rPr>
      <w:rFonts w:ascii="Tahoma" w:hAnsi="Tahoma" w:cs="Tahoma"/>
    </w:rPr>
  </w:style>
  <w:style w:type="paragraph" w:customStyle="1" w:styleId="StyleHeading3Headig3AfterAutoLinespacingsingle">
    <w:name w:val="Style Heading 3Headig3 + After:  Auto Line spacing:  single"/>
    <w:basedOn w:val="Heading3"/>
    <w:rsid w:val="00E16E74"/>
    <w:pPr>
      <w:spacing w:line="240" w:lineRule="auto"/>
    </w:pPr>
    <w:rPr>
      <w:rFonts w:cs="Times New Roman"/>
    </w:rPr>
  </w:style>
  <w:style w:type="paragraph" w:customStyle="1" w:styleId="StyleHeading3Headig3Before5ptAfterAutoLinespacing">
    <w:name w:val="Style Heading 3Headig3 + Before:  5 pt After:  Auto Line spacing..."/>
    <w:basedOn w:val="Heading3"/>
    <w:rsid w:val="004450F8"/>
    <w:pPr>
      <w:spacing w:line="240" w:lineRule="auto"/>
      <w:ind w:firstLine="994"/>
    </w:pPr>
    <w:rPr>
      <w:rFonts w:cs="Times New Roman"/>
      <w:bCs/>
    </w:rPr>
  </w:style>
  <w:style w:type="paragraph" w:styleId="TOC4">
    <w:name w:val="toc 4"/>
    <w:basedOn w:val="Normal"/>
    <w:next w:val="Normal"/>
    <w:autoRedefine/>
    <w:semiHidden/>
    <w:rsid w:val="00770B9C"/>
    <w:pPr>
      <w:spacing w:after="0"/>
      <w:ind w:left="600"/>
    </w:pPr>
    <w:rPr>
      <w:rFonts w:ascii="Times New Roman" w:hAnsi="Times New Roman"/>
      <w:sz w:val="18"/>
      <w:szCs w:val="18"/>
    </w:rPr>
  </w:style>
  <w:style w:type="paragraph" w:styleId="TOC5">
    <w:name w:val="toc 5"/>
    <w:basedOn w:val="Normal"/>
    <w:next w:val="Normal"/>
    <w:autoRedefine/>
    <w:semiHidden/>
    <w:rsid w:val="00770B9C"/>
    <w:pPr>
      <w:spacing w:after="0"/>
      <w:ind w:left="800"/>
    </w:pPr>
    <w:rPr>
      <w:rFonts w:ascii="Times New Roman" w:hAnsi="Times New Roman"/>
      <w:sz w:val="18"/>
      <w:szCs w:val="18"/>
    </w:rPr>
  </w:style>
  <w:style w:type="paragraph" w:styleId="TOC6">
    <w:name w:val="toc 6"/>
    <w:basedOn w:val="Normal"/>
    <w:next w:val="Normal"/>
    <w:autoRedefine/>
    <w:semiHidden/>
    <w:rsid w:val="00770B9C"/>
    <w:pPr>
      <w:spacing w:after="0"/>
      <w:ind w:left="1000"/>
    </w:pPr>
    <w:rPr>
      <w:rFonts w:ascii="Times New Roman" w:hAnsi="Times New Roman"/>
      <w:sz w:val="18"/>
      <w:szCs w:val="18"/>
    </w:rPr>
  </w:style>
  <w:style w:type="paragraph" w:styleId="TOC7">
    <w:name w:val="toc 7"/>
    <w:basedOn w:val="Normal"/>
    <w:next w:val="Normal"/>
    <w:autoRedefine/>
    <w:semiHidden/>
    <w:rsid w:val="00770B9C"/>
    <w:pPr>
      <w:spacing w:after="0"/>
      <w:ind w:left="1200"/>
    </w:pPr>
    <w:rPr>
      <w:rFonts w:ascii="Times New Roman" w:hAnsi="Times New Roman"/>
      <w:sz w:val="18"/>
      <w:szCs w:val="18"/>
    </w:rPr>
  </w:style>
  <w:style w:type="paragraph" w:styleId="TOC8">
    <w:name w:val="toc 8"/>
    <w:basedOn w:val="Normal"/>
    <w:next w:val="Normal"/>
    <w:autoRedefine/>
    <w:semiHidden/>
    <w:rsid w:val="00770B9C"/>
    <w:pPr>
      <w:spacing w:after="0"/>
      <w:ind w:left="1400"/>
    </w:pPr>
    <w:rPr>
      <w:rFonts w:ascii="Times New Roman" w:hAnsi="Times New Roman"/>
      <w:sz w:val="18"/>
      <w:szCs w:val="18"/>
    </w:rPr>
  </w:style>
  <w:style w:type="paragraph" w:styleId="TOC9">
    <w:name w:val="toc 9"/>
    <w:basedOn w:val="Normal"/>
    <w:next w:val="Normal"/>
    <w:autoRedefine/>
    <w:semiHidden/>
    <w:rsid w:val="00770B9C"/>
    <w:pPr>
      <w:spacing w:after="0"/>
      <w:ind w:left="1600"/>
    </w:pPr>
    <w:rPr>
      <w:rFonts w:ascii="Times New Roman" w:hAnsi="Times New Roman"/>
      <w:sz w:val="18"/>
      <w:szCs w:val="18"/>
    </w:rPr>
  </w:style>
  <w:style w:type="paragraph" w:styleId="TOCHeading">
    <w:name w:val="TOC Heading"/>
    <w:basedOn w:val="Heading1"/>
    <w:next w:val="Normal"/>
    <w:uiPriority w:val="39"/>
    <w:semiHidden/>
    <w:unhideWhenUsed/>
    <w:qFormat/>
    <w:rsid w:val="00105AC3"/>
    <w:pPr>
      <w:numPr>
        <w:numId w:val="0"/>
      </w:numPr>
      <w:pBdr>
        <w:top w:val="none" w:sz="0" w:space="0" w:color="auto"/>
        <w:left w:val="none" w:sz="0" w:space="0" w:color="auto"/>
        <w:bottom w:val="none" w:sz="0" w:space="0" w:color="auto"/>
      </w:pBdr>
      <w:spacing w:before="480" w:after="0"/>
      <w:outlineLvl w:val="9"/>
    </w:pPr>
    <w:rPr>
      <w:rFonts w:ascii="Cambria" w:hAnsi="Cambria"/>
      <w:b w:val="0"/>
      <w:bCs/>
      <w:color w:val="365F91"/>
      <w:kern w:val="0"/>
      <w:position w:val="0"/>
      <w:sz w:val="28"/>
      <w:szCs w:val="28"/>
      <w:lang w:eastAsia="en-US"/>
    </w:rPr>
  </w:style>
  <w:style w:type="paragraph" w:styleId="NoSpacing">
    <w:name w:val="No Spacing"/>
    <w:link w:val="NoSpacingChar"/>
    <w:uiPriority w:val="1"/>
    <w:qFormat/>
    <w:rsid w:val="008501AA"/>
    <w:rPr>
      <w:rFonts w:ascii="Calibri" w:hAnsi="Calibri"/>
      <w:sz w:val="22"/>
      <w:szCs w:val="22"/>
    </w:rPr>
  </w:style>
  <w:style w:type="character" w:customStyle="1" w:styleId="NoSpacingChar">
    <w:name w:val="No Spacing Char"/>
    <w:basedOn w:val="DefaultParagraphFont"/>
    <w:link w:val="NoSpacing"/>
    <w:uiPriority w:val="1"/>
    <w:rsid w:val="008501AA"/>
    <w:rPr>
      <w:rFonts w:ascii="Calibri" w:hAnsi="Calibri"/>
      <w:sz w:val="22"/>
      <w:szCs w:val="22"/>
      <w:lang w:val="en-US" w:eastAsia="en-US" w:bidi="ar-SA"/>
    </w:rPr>
  </w:style>
  <w:style w:type="paragraph" w:styleId="BalloonText">
    <w:name w:val="Balloon Text"/>
    <w:basedOn w:val="Normal"/>
    <w:link w:val="BalloonTextChar"/>
    <w:rsid w:val="00850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01AA"/>
    <w:rPr>
      <w:rFonts w:ascii="Tahoma" w:hAnsi="Tahoma" w:cs="Tahoma"/>
      <w:sz w:val="16"/>
      <w:szCs w:val="16"/>
      <w:lang w:eastAsia="fr-FR"/>
    </w:rPr>
  </w:style>
  <w:style w:type="character" w:customStyle="1" w:styleId="FooterChar">
    <w:name w:val="Footer Char"/>
    <w:basedOn w:val="DefaultParagraphFont"/>
    <w:link w:val="Footer"/>
    <w:uiPriority w:val="99"/>
    <w:rsid w:val="00D93553"/>
    <w:rPr>
      <w:rFonts w:ascii="Arial" w:hAnsi="Arial"/>
      <w:caps/>
      <w:spacing w:val="-5"/>
      <w:sz w:val="15"/>
      <w:lang w:eastAsia="fr-FR"/>
    </w:rPr>
  </w:style>
  <w:style w:type="paragraph" w:customStyle="1" w:styleId="StyleHeading3">
    <w:name w:val="Style Heading 3"/>
    <w:basedOn w:val="StyleHeading3Headig3Before5ptAfterAutoLinespacing"/>
    <w:next w:val="Normal"/>
    <w:qFormat/>
    <w:rsid w:val="004450F8"/>
    <w:pPr>
      <w:ind w:left="907" w:hanging="907"/>
      <w:jc w:val="left"/>
    </w:pPr>
  </w:style>
  <w:style w:type="paragraph" w:styleId="ListParagraph">
    <w:name w:val="List Paragraph"/>
    <w:basedOn w:val="Normal"/>
    <w:uiPriority w:val="34"/>
    <w:qFormat/>
    <w:rsid w:val="000C4AFF"/>
    <w:pPr>
      <w:ind w:left="720"/>
      <w:contextualSpacing/>
    </w:pPr>
  </w:style>
  <w:style w:type="character" w:styleId="Emphasis">
    <w:name w:val="Emphasis"/>
    <w:basedOn w:val="DefaultParagraphFont"/>
    <w:uiPriority w:val="20"/>
    <w:qFormat/>
    <w:rsid w:val="00111643"/>
    <w:rPr>
      <w:i/>
      <w:iCs/>
    </w:rPr>
  </w:style>
  <w:style w:type="paragraph" w:customStyle="1" w:styleId="western">
    <w:name w:val="western"/>
    <w:basedOn w:val="Normal"/>
    <w:rsid w:val="00810740"/>
    <w:pPr>
      <w:spacing w:before="100" w:beforeAutospacing="1" w:after="100" w:afterAutospacing="1" w:line="240" w:lineRule="auto"/>
      <w:ind w:left="0" w:firstLine="0"/>
    </w:pPr>
    <w:rPr>
      <w:rFonts w:ascii="Times New Roman" w:hAnsi="Times New Roman"/>
      <w:sz w:val="24"/>
      <w:szCs w:val="24"/>
      <w:lang w:eastAsia="en-US"/>
    </w:rPr>
  </w:style>
  <w:style w:type="character" w:styleId="FollowedHyperlink">
    <w:name w:val="FollowedHyperlink"/>
    <w:basedOn w:val="DefaultParagraphFont"/>
    <w:semiHidden/>
    <w:unhideWhenUsed/>
    <w:rsid w:val="005F60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644">
      <w:bodyDiv w:val="1"/>
      <w:marLeft w:val="0"/>
      <w:marRight w:val="0"/>
      <w:marTop w:val="0"/>
      <w:marBottom w:val="0"/>
      <w:divBdr>
        <w:top w:val="none" w:sz="0" w:space="0" w:color="auto"/>
        <w:left w:val="none" w:sz="0" w:space="0" w:color="auto"/>
        <w:bottom w:val="none" w:sz="0" w:space="0" w:color="auto"/>
        <w:right w:val="none" w:sz="0" w:space="0" w:color="auto"/>
      </w:divBdr>
    </w:div>
    <w:div w:id="239221434">
      <w:bodyDiv w:val="1"/>
      <w:marLeft w:val="0"/>
      <w:marRight w:val="0"/>
      <w:marTop w:val="0"/>
      <w:marBottom w:val="0"/>
      <w:divBdr>
        <w:top w:val="none" w:sz="0" w:space="0" w:color="auto"/>
        <w:left w:val="none" w:sz="0" w:space="0" w:color="auto"/>
        <w:bottom w:val="none" w:sz="0" w:space="0" w:color="auto"/>
        <w:right w:val="none" w:sz="0" w:space="0" w:color="auto"/>
      </w:divBdr>
    </w:div>
    <w:div w:id="244655831">
      <w:bodyDiv w:val="1"/>
      <w:marLeft w:val="0"/>
      <w:marRight w:val="0"/>
      <w:marTop w:val="0"/>
      <w:marBottom w:val="0"/>
      <w:divBdr>
        <w:top w:val="none" w:sz="0" w:space="0" w:color="auto"/>
        <w:left w:val="none" w:sz="0" w:space="0" w:color="auto"/>
        <w:bottom w:val="none" w:sz="0" w:space="0" w:color="auto"/>
        <w:right w:val="none" w:sz="0" w:space="0" w:color="auto"/>
      </w:divBdr>
    </w:div>
    <w:div w:id="413403810">
      <w:bodyDiv w:val="1"/>
      <w:marLeft w:val="0"/>
      <w:marRight w:val="0"/>
      <w:marTop w:val="0"/>
      <w:marBottom w:val="0"/>
      <w:divBdr>
        <w:top w:val="none" w:sz="0" w:space="0" w:color="auto"/>
        <w:left w:val="none" w:sz="0" w:space="0" w:color="auto"/>
        <w:bottom w:val="none" w:sz="0" w:space="0" w:color="auto"/>
        <w:right w:val="none" w:sz="0" w:space="0" w:color="auto"/>
      </w:divBdr>
    </w:div>
    <w:div w:id="427771504">
      <w:bodyDiv w:val="1"/>
      <w:marLeft w:val="0"/>
      <w:marRight w:val="0"/>
      <w:marTop w:val="0"/>
      <w:marBottom w:val="0"/>
      <w:divBdr>
        <w:top w:val="none" w:sz="0" w:space="0" w:color="auto"/>
        <w:left w:val="none" w:sz="0" w:space="0" w:color="auto"/>
        <w:bottom w:val="none" w:sz="0" w:space="0" w:color="auto"/>
        <w:right w:val="none" w:sz="0" w:space="0" w:color="auto"/>
      </w:divBdr>
    </w:div>
    <w:div w:id="461075925">
      <w:bodyDiv w:val="1"/>
      <w:marLeft w:val="0"/>
      <w:marRight w:val="0"/>
      <w:marTop w:val="0"/>
      <w:marBottom w:val="0"/>
      <w:divBdr>
        <w:top w:val="none" w:sz="0" w:space="0" w:color="auto"/>
        <w:left w:val="none" w:sz="0" w:space="0" w:color="auto"/>
        <w:bottom w:val="none" w:sz="0" w:space="0" w:color="auto"/>
        <w:right w:val="none" w:sz="0" w:space="0" w:color="auto"/>
      </w:divBdr>
    </w:div>
    <w:div w:id="468401465">
      <w:bodyDiv w:val="1"/>
      <w:marLeft w:val="0"/>
      <w:marRight w:val="0"/>
      <w:marTop w:val="0"/>
      <w:marBottom w:val="0"/>
      <w:divBdr>
        <w:top w:val="none" w:sz="0" w:space="0" w:color="auto"/>
        <w:left w:val="none" w:sz="0" w:space="0" w:color="auto"/>
        <w:bottom w:val="none" w:sz="0" w:space="0" w:color="auto"/>
        <w:right w:val="none" w:sz="0" w:space="0" w:color="auto"/>
      </w:divBdr>
    </w:div>
    <w:div w:id="683629803">
      <w:bodyDiv w:val="1"/>
      <w:marLeft w:val="0"/>
      <w:marRight w:val="0"/>
      <w:marTop w:val="0"/>
      <w:marBottom w:val="0"/>
      <w:divBdr>
        <w:top w:val="none" w:sz="0" w:space="0" w:color="auto"/>
        <w:left w:val="none" w:sz="0" w:space="0" w:color="auto"/>
        <w:bottom w:val="none" w:sz="0" w:space="0" w:color="auto"/>
        <w:right w:val="none" w:sz="0" w:space="0" w:color="auto"/>
      </w:divBdr>
    </w:div>
    <w:div w:id="881328612">
      <w:bodyDiv w:val="1"/>
      <w:marLeft w:val="0"/>
      <w:marRight w:val="0"/>
      <w:marTop w:val="0"/>
      <w:marBottom w:val="0"/>
      <w:divBdr>
        <w:top w:val="none" w:sz="0" w:space="0" w:color="auto"/>
        <w:left w:val="none" w:sz="0" w:space="0" w:color="auto"/>
        <w:bottom w:val="none" w:sz="0" w:space="0" w:color="auto"/>
        <w:right w:val="none" w:sz="0" w:space="0" w:color="auto"/>
      </w:divBdr>
    </w:div>
    <w:div w:id="1030758594">
      <w:bodyDiv w:val="1"/>
      <w:marLeft w:val="0"/>
      <w:marRight w:val="0"/>
      <w:marTop w:val="0"/>
      <w:marBottom w:val="0"/>
      <w:divBdr>
        <w:top w:val="none" w:sz="0" w:space="0" w:color="auto"/>
        <w:left w:val="none" w:sz="0" w:space="0" w:color="auto"/>
        <w:bottom w:val="none" w:sz="0" w:space="0" w:color="auto"/>
        <w:right w:val="none" w:sz="0" w:space="0" w:color="auto"/>
      </w:divBdr>
    </w:div>
    <w:div w:id="1041788349">
      <w:bodyDiv w:val="1"/>
      <w:marLeft w:val="0"/>
      <w:marRight w:val="0"/>
      <w:marTop w:val="0"/>
      <w:marBottom w:val="0"/>
      <w:divBdr>
        <w:top w:val="none" w:sz="0" w:space="0" w:color="auto"/>
        <w:left w:val="none" w:sz="0" w:space="0" w:color="auto"/>
        <w:bottom w:val="none" w:sz="0" w:space="0" w:color="auto"/>
        <w:right w:val="none" w:sz="0" w:space="0" w:color="auto"/>
      </w:divBdr>
    </w:div>
    <w:div w:id="1068260871">
      <w:bodyDiv w:val="1"/>
      <w:marLeft w:val="0"/>
      <w:marRight w:val="0"/>
      <w:marTop w:val="0"/>
      <w:marBottom w:val="0"/>
      <w:divBdr>
        <w:top w:val="none" w:sz="0" w:space="0" w:color="auto"/>
        <w:left w:val="none" w:sz="0" w:space="0" w:color="auto"/>
        <w:bottom w:val="none" w:sz="0" w:space="0" w:color="auto"/>
        <w:right w:val="none" w:sz="0" w:space="0" w:color="auto"/>
      </w:divBdr>
    </w:div>
    <w:div w:id="1079133537">
      <w:bodyDiv w:val="1"/>
      <w:marLeft w:val="0"/>
      <w:marRight w:val="0"/>
      <w:marTop w:val="0"/>
      <w:marBottom w:val="0"/>
      <w:divBdr>
        <w:top w:val="none" w:sz="0" w:space="0" w:color="auto"/>
        <w:left w:val="none" w:sz="0" w:space="0" w:color="auto"/>
        <w:bottom w:val="none" w:sz="0" w:space="0" w:color="auto"/>
        <w:right w:val="none" w:sz="0" w:space="0" w:color="auto"/>
      </w:divBdr>
      <w:divsChild>
        <w:div w:id="806244553">
          <w:marLeft w:val="0"/>
          <w:marRight w:val="0"/>
          <w:marTop w:val="0"/>
          <w:marBottom w:val="0"/>
          <w:divBdr>
            <w:top w:val="none" w:sz="0" w:space="0" w:color="auto"/>
            <w:left w:val="none" w:sz="0" w:space="0" w:color="auto"/>
            <w:bottom w:val="none" w:sz="0" w:space="0" w:color="auto"/>
            <w:right w:val="none" w:sz="0" w:space="0" w:color="auto"/>
          </w:divBdr>
        </w:div>
        <w:div w:id="1085492253">
          <w:marLeft w:val="0"/>
          <w:marRight w:val="0"/>
          <w:marTop w:val="0"/>
          <w:marBottom w:val="0"/>
          <w:divBdr>
            <w:top w:val="none" w:sz="0" w:space="0" w:color="auto"/>
            <w:left w:val="none" w:sz="0" w:space="0" w:color="auto"/>
            <w:bottom w:val="none" w:sz="0" w:space="0" w:color="auto"/>
            <w:right w:val="none" w:sz="0" w:space="0" w:color="auto"/>
          </w:divBdr>
        </w:div>
        <w:div w:id="212809711">
          <w:marLeft w:val="0"/>
          <w:marRight w:val="0"/>
          <w:marTop w:val="0"/>
          <w:marBottom w:val="0"/>
          <w:divBdr>
            <w:top w:val="none" w:sz="0" w:space="0" w:color="auto"/>
            <w:left w:val="none" w:sz="0" w:space="0" w:color="auto"/>
            <w:bottom w:val="none" w:sz="0" w:space="0" w:color="auto"/>
            <w:right w:val="none" w:sz="0" w:space="0" w:color="auto"/>
          </w:divBdr>
        </w:div>
        <w:div w:id="1371035740">
          <w:marLeft w:val="0"/>
          <w:marRight w:val="0"/>
          <w:marTop w:val="0"/>
          <w:marBottom w:val="0"/>
          <w:divBdr>
            <w:top w:val="none" w:sz="0" w:space="0" w:color="auto"/>
            <w:left w:val="none" w:sz="0" w:space="0" w:color="auto"/>
            <w:bottom w:val="none" w:sz="0" w:space="0" w:color="auto"/>
            <w:right w:val="none" w:sz="0" w:space="0" w:color="auto"/>
          </w:divBdr>
        </w:div>
        <w:div w:id="1768965839">
          <w:marLeft w:val="0"/>
          <w:marRight w:val="0"/>
          <w:marTop w:val="0"/>
          <w:marBottom w:val="0"/>
          <w:divBdr>
            <w:top w:val="none" w:sz="0" w:space="0" w:color="auto"/>
            <w:left w:val="none" w:sz="0" w:space="0" w:color="auto"/>
            <w:bottom w:val="none" w:sz="0" w:space="0" w:color="auto"/>
            <w:right w:val="none" w:sz="0" w:space="0" w:color="auto"/>
          </w:divBdr>
        </w:div>
        <w:div w:id="555550359">
          <w:marLeft w:val="0"/>
          <w:marRight w:val="0"/>
          <w:marTop w:val="0"/>
          <w:marBottom w:val="0"/>
          <w:divBdr>
            <w:top w:val="none" w:sz="0" w:space="0" w:color="auto"/>
            <w:left w:val="none" w:sz="0" w:space="0" w:color="auto"/>
            <w:bottom w:val="none" w:sz="0" w:space="0" w:color="auto"/>
            <w:right w:val="none" w:sz="0" w:space="0" w:color="auto"/>
          </w:divBdr>
        </w:div>
        <w:div w:id="1642612026">
          <w:marLeft w:val="0"/>
          <w:marRight w:val="0"/>
          <w:marTop w:val="0"/>
          <w:marBottom w:val="0"/>
          <w:divBdr>
            <w:top w:val="none" w:sz="0" w:space="0" w:color="auto"/>
            <w:left w:val="none" w:sz="0" w:space="0" w:color="auto"/>
            <w:bottom w:val="none" w:sz="0" w:space="0" w:color="auto"/>
            <w:right w:val="none" w:sz="0" w:space="0" w:color="auto"/>
          </w:divBdr>
        </w:div>
        <w:div w:id="1794858367">
          <w:marLeft w:val="0"/>
          <w:marRight w:val="0"/>
          <w:marTop w:val="0"/>
          <w:marBottom w:val="0"/>
          <w:divBdr>
            <w:top w:val="none" w:sz="0" w:space="0" w:color="auto"/>
            <w:left w:val="none" w:sz="0" w:space="0" w:color="auto"/>
            <w:bottom w:val="none" w:sz="0" w:space="0" w:color="auto"/>
            <w:right w:val="none" w:sz="0" w:space="0" w:color="auto"/>
          </w:divBdr>
        </w:div>
        <w:div w:id="114838807">
          <w:marLeft w:val="0"/>
          <w:marRight w:val="0"/>
          <w:marTop w:val="0"/>
          <w:marBottom w:val="0"/>
          <w:divBdr>
            <w:top w:val="none" w:sz="0" w:space="0" w:color="auto"/>
            <w:left w:val="none" w:sz="0" w:space="0" w:color="auto"/>
            <w:bottom w:val="none" w:sz="0" w:space="0" w:color="auto"/>
            <w:right w:val="none" w:sz="0" w:space="0" w:color="auto"/>
          </w:divBdr>
        </w:div>
        <w:div w:id="2081512616">
          <w:marLeft w:val="0"/>
          <w:marRight w:val="0"/>
          <w:marTop w:val="0"/>
          <w:marBottom w:val="0"/>
          <w:divBdr>
            <w:top w:val="none" w:sz="0" w:space="0" w:color="auto"/>
            <w:left w:val="none" w:sz="0" w:space="0" w:color="auto"/>
            <w:bottom w:val="none" w:sz="0" w:space="0" w:color="auto"/>
            <w:right w:val="none" w:sz="0" w:space="0" w:color="auto"/>
          </w:divBdr>
        </w:div>
        <w:div w:id="1007944193">
          <w:marLeft w:val="0"/>
          <w:marRight w:val="0"/>
          <w:marTop w:val="0"/>
          <w:marBottom w:val="0"/>
          <w:divBdr>
            <w:top w:val="none" w:sz="0" w:space="0" w:color="auto"/>
            <w:left w:val="none" w:sz="0" w:space="0" w:color="auto"/>
            <w:bottom w:val="none" w:sz="0" w:space="0" w:color="auto"/>
            <w:right w:val="none" w:sz="0" w:space="0" w:color="auto"/>
          </w:divBdr>
        </w:div>
        <w:div w:id="1912692102">
          <w:marLeft w:val="0"/>
          <w:marRight w:val="0"/>
          <w:marTop w:val="0"/>
          <w:marBottom w:val="0"/>
          <w:divBdr>
            <w:top w:val="none" w:sz="0" w:space="0" w:color="auto"/>
            <w:left w:val="none" w:sz="0" w:space="0" w:color="auto"/>
            <w:bottom w:val="none" w:sz="0" w:space="0" w:color="auto"/>
            <w:right w:val="none" w:sz="0" w:space="0" w:color="auto"/>
          </w:divBdr>
        </w:div>
        <w:div w:id="219828292">
          <w:marLeft w:val="0"/>
          <w:marRight w:val="0"/>
          <w:marTop w:val="0"/>
          <w:marBottom w:val="0"/>
          <w:divBdr>
            <w:top w:val="none" w:sz="0" w:space="0" w:color="auto"/>
            <w:left w:val="none" w:sz="0" w:space="0" w:color="auto"/>
            <w:bottom w:val="none" w:sz="0" w:space="0" w:color="auto"/>
            <w:right w:val="none" w:sz="0" w:space="0" w:color="auto"/>
          </w:divBdr>
        </w:div>
        <w:div w:id="1554073851">
          <w:marLeft w:val="0"/>
          <w:marRight w:val="0"/>
          <w:marTop w:val="0"/>
          <w:marBottom w:val="0"/>
          <w:divBdr>
            <w:top w:val="none" w:sz="0" w:space="0" w:color="auto"/>
            <w:left w:val="none" w:sz="0" w:space="0" w:color="auto"/>
            <w:bottom w:val="none" w:sz="0" w:space="0" w:color="auto"/>
            <w:right w:val="none" w:sz="0" w:space="0" w:color="auto"/>
          </w:divBdr>
        </w:div>
        <w:div w:id="1444223356">
          <w:marLeft w:val="0"/>
          <w:marRight w:val="0"/>
          <w:marTop w:val="0"/>
          <w:marBottom w:val="0"/>
          <w:divBdr>
            <w:top w:val="none" w:sz="0" w:space="0" w:color="auto"/>
            <w:left w:val="none" w:sz="0" w:space="0" w:color="auto"/>
            <w:bottom w:val="none" w:sz="0" w:space="0" w:color="auto"/>
            <w:right w:val="none" w:sz="0" w:space="0" w:color="auto"/>
          </w:divBdr>
        </w:div>
        <w:div w:id="688678919">
          <w:marLeft w:val="0"/>
          <w:marRight w:val="0"/>
          <w:marTop w:val="0"/>
          <w:marBottom w:val="0"/>
          <w:divBdr>
            <w:top w:val="none" w:sz="0" w:space="0" w:color="auto"/>
            <w:left w:val="none" w:sz="0" w:space="0" w:color="auto"/>
            <w:bottom w:val="none" w:sz="0" w:space="0" w:color="auto"/>
            <w:right w:val="none" w:sz="0" w:space="0" w:color="auto"/>
          </w:divBdr>
        </w:div>
        <w:div w:id="41829447">
          <w:marLeft w:val="0"/>
          <w:marRight w:val="0"/>
          <w:marTop w:val="0"/>
          <w:marBottom w:val="0"/>
          <w:divBdr>
            <w:top w:val="none" w:sz="0" w:space="0" w:color="auto"/>
            <w:left w:val="none" w:sz="0" w:space="0" w:color="auto"/>
            <w:bottom w:val="none" w:sz="0" w:space="0" w:color="auto"/>
            <w:right w:val="none" w:sz="0" w:space="0" w:color="auto"/>
          </w:divBdr>
        </w:div>
        <w:div w:id="2018263893">
          <w:marLeft w:val="0"/>
          <w:marRight w:val="0"/>
          <w:marTop w:val="0"/>
          <w:marBottom w:val="0"/>
          <w:divBdr>
            <w:top w:val="none" w:sz="0" w:space="0" w:color="auto"/>
            <w:left w:val="none" w:sz="0" w:space="0" w:color="auto"/>
            <w:bottom w:val="none" w:sz="0" w:space="0" w:color="auto"/>
            <w:right w:val="none" w:sz="0" w:space="0" w:color="auto"/>
          </w:divBdr>
        </w:div>
      </w:divsChild>
    </w:div>
    <w:div w:id="1149596307">
      <w:bodyDiv w:val="1"/>
      <w:marLeft w:val="0"/>
      <w:marRight w:val="0"/>
      <w:marTop w:val="0"/>
      <w:marBottom w:val="0"/>
      <w:divBdr>
        <w:top w:val="none" w:sz="0" w:space="0" w:color="auto"/>
        <w:left w:val="none" w:sz="0" w:space="0" w:color="auto"/>
        <w:bottom w:val="none" w:sz="0" w:space="0" w:color="auto"/>
        <w:right w:val="none" w:sz="0" w:space="0" w:color="auto"/>
      </w:divBdr>
    </w:div>
    <w:div w:id="1288395743">
      <w:bodyDiv w:val="1"/>
      <w:marLeft w:val="0"/>
      <w:marRight w:val="0"/>
      <w:marTop w:val="0"/>
      <w:marBottom w:val="0"/>
      <w:divBdr>
        <w:top w:val="none" w:sz="0" w:space="0" w:color="auto"/>
        <w:left w:val="none" w:sz="0" w:space="0" w:color="auto"/>
        <w:bottom w:val="none" w:sz="0" w:space="0" w:color="auto"/>
        <w:right w:val="none" w:sz="0" w:space="0" w:color="auto"/>
      </w:divBdr>
    </w:div>
    <w:div w:id="1380939850">
      <w:bodyDiv w:val="1"/>
      <w:marLeft w:val="0"/>
      <w:marRight w:val="0"/>
      <w:marTop w:val="0"/>
      <w:marBottom w:val="0"/>
      <w:divBdr>
        <w:top w:val="none" w:sz="0" w:space="0" w:color="auto"/>
        <w:left w:val="none" w:sz="0" w:space="0" w:color="auto"/>
        <w:bottom w:val="none" w:sz="0" w:space="0" w:color="auto"/>
        <w:right w:val="none" w:sz="0" w:space="0" w:color="auto"/>
      </w:divBdr>
    </w:div>
    <w:div w:id="1549146540">
      <w:bodyDiv w:val="1"/>
      <w:marLeft w:val="0"/>
      <w:marRight w:val="0"/>
      <w:marTop w:val="0"/>
      <w:marBottom w:val="0"/>
      <w:divBdr>
        <w:top w:val="none" w:sz="0" w:space="0" w:color="auto"/>
        <w:left w:val="none" w:sz="0" w:space="0" w:color="auto"/>
        <w:bottom w:val="none" w:sz="0" w:space="0" w:color="auto"/>
        <w:right w:val="none" w:sz="0" w:space="0" w:color="auto"/>
      </w:divBdr>
      <w:divsChild>
        <w:div w:id="1807774267">
          <w:marLeft w:val="547"/>
          <w:marRight w:val="0"/>
          <w:marTop w:val="0"/>
          <w:marBottom w:val="0"/>
          <w:divBdr>
            <w:top w:val="none" w:sz="0" w:space="0" w:color="auto"/>
            <w:left w:val="none" w:sz="0" w:space="0" w:color="auto"/>
            <w:bottom w:val="none" w:sz="0" w:space="0" w:color="auto"/>
            <w:right w:val="none" w:sz="0" w:space="0" w:color="auto"/>
          </w:divBdr>
        </w:div>
      </w:divsChild>
    </w:div>
    <w:div w:id="1572764732">
      <w:bodyDiv w:val="1"/>
      <w:marLeft w:val="0"/>
      <w:marRight w:val="0"/>
      <w:marTop w:val="0"/>
      <w:marBottom w:val="0"/>
      <w:divBdr>
        <w:top w:val="none" w:sz="0" w:space="0" w:color="auto"/>
        <w:left w:val="none" w:sz="0" w:space="0" w:color="auto"/>
        <w:bottom w:val="none" w:sz="0" w:space="0" w:color="auto"/>
        <w:right w:val="none" w:sz="0" w:space="0" w:color="auto"/>
      </w:divBdr>
    </w:div>
    <w:div w:id="1622691762">
      <w:bodyDiv w:val="1"/>
      <w:marLeft w:val="0"/>
      <w:marRight w:val="0"/>
      <w:marTop w:val="0"/>
      <w:marBottom w:val="0"/>
      <w:divBdr>
        <w:top w:val="none" w:sz="0" w:space="0" w:color="auto"/>
        <w:left w:val="none" w:sz="0" w:space="0" w:color="auto"/>
        <w:bottom w:val="none" w:sz="0" w:space="0" w:color="auto"/>
        <w:right w:val="none" w:sz="0" w:space="0" w:color="auto"/>
      </w:divBdr>
    </w:div>
    <w:div w:id="1916669557">
      <w:bodyDiv w:val="1"/>
      <w:marLeft w:val="0"/>
      <w:marRight w:val="0"/>
      <w:marTop w:val="0"/>
      <w:marBottom w:val="0"/>
      <w:divBdr>
        <w:top w:val="none" w:sz="0" w:space="0" w:color="auto"/>
        <w:left w:val="none" w:sz="0" w:space="0" w:color="auto"/>
        <w:bottom w:val="none" w:sz="0" w:space="0" w:color="auto"/>
        <w:right w:val="none" w:sz="0" w:space="0" w:color="auto"/>
      </w:divBdr>
    </w:div>
    <w:div w:id="1973438938">
      <w:bodyDiv w:val="1"/>
      <w:marLeft w:val="0"/>
      <w:marRight w:val="0"/>
      <w:marTop w:val="0"/>
      <w:marBottom w:val="0"/>
      <w:divBdr>
        <w:top w:val="none" w:sz="0" w:space="0" w:color="auto"/>
        <w:left w:val="none" w:sz="0" w:space="0" w:color="auto"/>
        <w:bottom w:val="none" w:sz="0" w:space="0" w:color="auto"/>
        <w:right w:val="none" w:sz="0" w:space="0" w:color="auto"/>
      </w:divBdr>
    </w:div>
    <w:div w:id="2073574610">
      <w:bodyDiv w:val="1"/>
      <w:marLeft w:val="0"/>
      <w:marRight w:val="0"/>
      <w:marTop w:val="0"/>
      <w:marBottom w:val="0"/>
      <w:divBdr>
        <w:top w:val="none" w:sz="0" w:space="0" w:color="auto"/>
        <w:left w:val="none" w:sz="0" w:space="0" w:color="auto"/>
        <w:bottom w:val="none" w:sz="0" w:space="0" w:color="auto"/>
        <w:right w:val="none" w:sz="0" w:space="0" w:color="auto"/>
      </w:divBdr>
    </w:div>
    <w:div w:id="2097170044">
      <w:bodyDiv w:val="1"/>
      <w:marLeft w:val="0"/>
      <w:marRight w:val="0"/>
      <w:marTop w:val="0"/>
      <w:marBottom w:val="0"/>
      <w:divBdr>
        <w:top w:val="none" w:sz="0" w:space="0" w:color="auto"/>
        <w:left w:val="none" w:sz="0" w:space="0" w:color="auto"/>
        <w:bottom w:val="none" w:sz="0" w:space="0" w:color="auto"/>
        <w:right w:val="none" w:sz="0" w:space="0" w:color="auto"/>
      </w:divBdr>
      <w:divsChild>
        <w:div w:id="498229238">
          <w:marLeft w:val="0"/>
          <w:marRight w:val="0"/>
          <w:marTop w:val="0"/>
          <w:marBottom w:val="0"/>
          <w:divBdr>
            <w:top w:val="none" w:sz="0" w:space="0" w:color="auto"/>
            <w:left w:val="none" w:sz="0" w:space="0" w:color="auto"/>
            <w:bottom w:val="none" w:sz="0" w:space="0" w:color="auto"/>
            <w:right w:val="none" w:sz="0" w:space="0" w:color="auto"/>
          </w:divBdr>
        </w:div>
      </w:divsChild>
    </w:div>
    <w:div w:id="2141604028">
      <w:bodyDiv w:val="1"/>
      <w:marLeft w:val="0"/>
      <w:marRight w:val="0"/>
      <w:marTop w:val="0"/>
      <w:marBottom w:val="0"/>
      <w:divBdr>
        <w:top w:val="none" w:sz="0" w:space="0" w:color="auto"/>
        <w:left w:val="none" w:sz="0" w:space="0" w:color="auto"/>
        <w:bottom w:val="none" w:sz="0" w:space="0" w:color="auto"/>
        <w:right w:val="none" w:sz="0" w:space="0" w:color="auto"/>
      </w:divBdr>
      <w:divsChild>
        <w:div w:id="1401970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usiness%20&amp;%20Industry\AF\Document%20Templates\Flames%20Digital%20MS%20Word_Document%20Template_Blac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162D0-B15F-48B1-82B8-A4332756B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Flames Digital MS Word_Document Template_Black</Template>
  <TotalTime>39</TotalTime>
  <Pages>5</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Viet Kim Proposal</vt:lpstr>
    </vt:vector>
  </TitlesOfParts>
  <Company>HOME</Company>
  <LinksUpToDate>false</LinksUpToDate>
  <CharactersWithSpaces>11114</CharactersWithSpaces>
  <SharedDoc>false</SharedDoc>
  <HLinks>
    <vt:vector size="138" baseType="variant">
      <vt:variant>
        <vt:i4>1966131</vt:i4>
      </vt:variant>
      <vt:variant>
        <vt:i4>128</vt:i4>
      </vt:variant>
      <vt:variant>
        <vt:i4>0</vt:i4>
      </vt:variant>
      <vt:variant>
        <vt:i4>5</vt:i4>
      </vt:variant>
      <vt:variant>
        <vt:lpwstr/>
      </vt:variant>
      <vt:variant>
        <vt:lpwstr>_Toc342861446</vt:lpwstr>
      </vt:variant>
      <vt:variant>
        <vt:i4>1966131</vt:i4>
      </vt:variant>
      <vt:variant>
        <vt:i4>122</vt:i4>
      </vt:variant>
      <vt:variant>
        <vt:i4>0</vt:i4>
      </vt:variant>
      <vt:variant>
        <vt:i4>5</vt:i4>
      </vt:variant>
      <vt:variant>
        <vt:lpwstr/>
      </vt:variant>
      <vt:variant>
        <vt:lpwstr>_Toc342861445</vt:lpwstr>
      </vt:variant>
      <vt:variant>
        <vt:i4>1966131</vt:i4>
      </vt:variant>
      <vt:variant>
        <vt:i4>116</vt:i4>
      </vt:variant>
      <vt:variant>
        <vt:i4>0</vt:i4>
      </vt:variant>
      <vt:variant>
        <vt:i4>5</vt:i4>
      </vt:variant>
      <vt:variant>
        <vt:lpwstr/>
      </vt:variant>
      <vt:variant>
        <vt:lpwstr>_Toc342861444</vt:lpwstr>
      </vt:variant>
      <vt:variant>
        <vt:i4>1966131</vt:i4>
      </vt:variant>
      <vt:variant>
        <vt:i4>110</vt:i4>
      </vt:variant>
      <vt:variant>
        <vt:i4>0</vt:i4>
      </vt:variant>
      <vt:variant>
        <vt:i4>5</vt:i4>
      </vt:variant>
      <vt:variant>
        <vt:lpwstr/>
      </vt:variant>
      <vt:variant>
        <vt:lpwstr>_Toc342861443</vt:lpwstr>
      </vt:variant>
      <vt:variant>
        <vt:i4>1966131</vt:i4>
      </vt:variant>
      <vt:variant>
        <vt:i4>104</vt:i4>
      </vt:variant>
      <vt:variant>
        <vt:i4>0</vt:i4>
      </vt:variant>
      <vt:variant>
        <vt:i4>5</vt:i4>
      </vt:variant>
      <vt:variant>
        <vt:lpwstr/>
      </vt:variant>
      <vt:variant>
        <vt:lpwstr>_Toc342861442</vt:lpwstr>
      </vt:variant>
      <vt:variant>
        <vt:i4>1966131</vt:i4>
      </vt:variant>
      <vt:variant>
        <vt:i4>98</vt:i4>
      </vt:variant>
      <vt:variant>
        <vt:i4>0</vt:i4>
      </vt:variant>
      <vt:variant>
        <vt:i4>5</vt:i4>
      </vt:variant>
      <vt:variant>
        <vt:lpwstr/>
      </vt:variant>
      <vt:variant>
        <vt:lpwstr>_Toc342861441</vt:lpwstr>
      </vt:variant>
      <vt:variant>
        <vt:i4>1966131</vt:i4>
      </vt:variant>
      <vt:variant>
        <vt:i4>92</vt:i4>
      </vt:variant>
      <vt:variant>
        <vt:i4>0</vt:i4>
      </vt:variant>
      <vt:variant>
        <vt:i4>5</vt:i4>
      </vt:variant>
      <vt:variant>
        <vt:lpwstr/>
      </vt:variant>
      <vt:variant>
        <vt:lpwstr>_Toc342861440</vt:lpwstr>
      </vt:variant>
      <vt:variant>
        <vt:i4>1638451</vt:i4>
      </vt:variant>
      <vt:variant>
        <vt:i4>86</vt:i4>
      </vt:variant>
      <vt:variant>
        <vt:i4>0</vt:i4>
      </vt:variant>
      <vt:variant>
        <vt:i4>5</vt:i4>
      </vt:variant>
      <vt:variant>
        <vt:lpwstr/>
      </vt:variant>
      <vt:variant>
        <vt:lpwstr>_Toc342861439</vt:lpwstr>
      </vt:variant>
      <vt:variant>
        <vt:i4>1638451</vt:i4>
      </vt:variant>
      <vt:variant>
        <vt:i4>80</vt:i4>
      </vt:variant>
      <vt:variant>
        <vt:i4>0</vt:i4>
      </vt:variant>
      <vt:variant>
        <vt:i4>5</vt:i4>
      </vt:variant>
      <vt:variant>
        <vt:lpwstr/>
      </vt:variant>
      <vt:variant>
        <vt:lpwstr>_Toc342861438</vt:lpwstr>
      </vt:variant>
      <vt:variant>
        <vt:i4>1638451</vt:i4>
      </vt:variant>
      <vt:variant>
        <vt:i4>74</vt:i4>
      </vt:variant>
      <vt:variant>
        <vt:i4>0</vt:i4>
      </vt:variant>
      <vt:variant>
        <vt:i4>5</vt:i4>
      </vt:variant>
      <vt:variant>
        <vt:lpwstr/>
      </vt:variant>
      <vt:variant>
        <vt:lpwstr>_Toc342861437</vt:lpwstr>
      </vt:variant>
      <vt:variant>
        <vt:i4>1638451</vt:i4>
      </vt:variant>
      <vt:variant>
        <vt:i4>68</vt:i4>
      </vt:variant>
      <vt:variant>
        <vt:i4>0</vt:i4>
      </vt:variant>
      <vt:variant>
        <vt:i4>5</vt:i4>
      </vt:variant>
      <vt:variant>
        <vt:lpwstr/>
      </vt:variant>
      <vt:variant>
        <vt:lpwstr>_Toc342861436</vt:lpwstr>
      </vt:variant>
      <vt:variant>
        <vt:i4>1638451</vt:i4>
      </vt:variant>
      <vt:variant>
        <vt:i4>62</vt:i4>
      </vt:variant>
      <vt:variant>
        <vt:i4>0</vt:i4>
      </vt:variant>
      <vt:variant>
        <vt:i4>5</vt:i4>
      </vt:variant>
      <vt:variant>
        <vt:lpwstr/>
      </vt:variant>
      <vt:variant>
        <vt:lpwstr>_Toc342861435</vt:lpwstr>
      </vt:variant>
      <vt:variant>
        <vt:i4>1638451</vt:i4>
      </vt:variant>
      <vt:variant>
        <vt:i4>56</vt:i4>
      </vt:variant>
      <vt:variant>
        <vt:i4>0</vt:i4>
      </vt:variant>
      <vt:variant>
        <vt:i4>5</vt:i4>
      </vt:variant>
      <vt:variant>
        <vt:lpwstr/>
      </vt:variant>
      <vt:variant>
        <vt:lpwstr>_Toc342861434</vt:lpwstr>
      </vt:variant>
      <vt:variant>
        <vt:i4>1638451</vt:i4>
      </vt:variant>
      <vt:variant>
        <vt:i4>50</vt:i4>
      </vt:variant>
      <vt:variant>
        <vt:i4>0</vt:i4>
      </vt:variant>
      <vt:variant>
        <vt:i4>5</vt:i4>
      </vt:variant>
      <vt:variant>
        <vt:lpwstr/>
      </vt:variant>
      <vt:variant>
        <vt:lpwstr>_Toc342861433</vt:lpwstr>
      </vt:variant>
      <vt:variant>
        <vt:i4>1638451</vt:i4>
      </vt:variant>
      <vt:variant>
        <vt:i4>44</vt:i4>
      </vt:variant>
      <vt:variant>
        <vt:i4>0</vt:i4>
      </vt:variant>
      <vt:variant>
        <vt:i4>5</vt:i4>
      </vt:variant>
      <vt:variant>
        <vt:lpwstr/>
      </vt:variant>
      <vt:variant>
        <vt:lpwstr>_Toc342861432</vt:lpwstr>
      </vt:variant>
      <vt:variant>
        <vt:i4>1638451</vt:i4>
      </vt:variant>
      <vt:variant>
        <vt:i4>38</vt:i4>
      </vt:variant>
      <vt:variant>
        <vt:i4>0</vt:i4>
      </vt:variant>
      <vt:variant>
        <vt:i4>5</vt:i4>
      </vt:variant>
      <vt:variant>
        <vt:lpwstr/>
      </vt:variant>
      <vt:variant>
        <vt:lpwstr>_Toc342861431</vt:lpwstr>
      </vt:variant>
      <vt:variant>
        <vt:i4>1638451</vt:i4>
      </vt:variant>
      <vt:variant>
        <vt:i4>32</vt:i4>
      </vt:variant>
      <vt:variant>
        <vt:i4>0</vt:i4>
      </vt:variant>
      <vt:variant>
        <vt:i4>5</vt:i4>
      </vt:variant>
      <vt:variant>
        <vt:lpwstr/>
      </vt:variant>
      <vt:variant>
        <vt:lpwstr>_Toc342861430</vt:lpwstr>
      </vt:variant>
      <vt:variant>
        <vt:i4>1572915</vt:i4>
      </vt:variant>
      <vt:variant>
        <vt:i4>26</vt:i4>
      </vt:variant>
      <vt:variant>
        <vt:i4>0</vt:i4>
      </vt:variant>
      <vt:variant>
        <vt:i4>5</vt:i4>
      </vt:variant>
      <vt:variant>
        <vt:lpwstr/>
      </vt:variant>
      <vt:variant>
        <vt:lpwstr>_Toc342861429</vt:lpwstr>
      </vt:variant>
      <vt:variant>
        <vt:i4>1572915</vt:i4>
      </vt:variant>
      <vt:variant>
        <vt:i4>20</vt:i4>
      </vt:variant>
      <vt:variant>
        <vt:i4>0</vt:i4>
      </vt:variant>
      <vt:variant>
        <vt:i4>5</vt:i4>
      </vt:variant>
      <vt:variant>
        <vt:lpwstr/>
      </vt:variant>
      <vt:variant>
        <vt:lpwstr>_Toc342861428</vt:lpwstr>
      </vt:variant>
      <vt:variant>
        <vt:i4>1572915</vt:i4>
      </vt:variant>
      <vt:variant>
        <vt:i4>14</vt:i4>
      </vt:variant>
      <vt:variant>
        <vt:i4>0</vt:i4>
      </vt:variant>
      <vt:variant>
        <vt:i4>5</vt:i4>
      </vt:variant>
      <vt:variant>
        <vt:lpwstr/>
      </vt:variant>
      <vt:variant>
        <vt:lpwstr>_Toc342861427</vt:lpwstr>
      </vt:variant>
      <vt:variant>
        <vt:i4>1572915</vt:i4>
      </vt:variant>
      <vt:variant>
        <vt:i4>8</vt:i4>
      </vt:variant>
      <vt:variant>
        <vt:i4>0</vt:i4>
      </vt:variant>
      <vt:variant>
        <vt:i4>5</vt:i4>
      </vt:variant>
      <vt:variant>
        <vt:lpwstr/>
      </vt:variant>
      <vt:variant>
        <vt:lpwstr>_Toc342861426</vt:lpwstr>
      </vt:variant>
      <vt:variant>
        <vt:i4>1572915</vt:i4>
      </vt:variant>
      <vt:variant>
        <vt:i4>2</vt:i4>
      </vt:variant>
      <vt:variant>
        <vt:i4>0</vt:i4>
      </vt:variant>
      <vt:variant>
        <vt:i4>5</vt:i4>
      </vt:variant>
      <vt:variant>
        <vt:lpwstr/>
      </vt:variant>
      <vt:variant>
        <vt:lpwstr>_Toc342861425</vt:lpwstr>
      </vt:variant>
      <vt:variant>
        <vt:i4>3080254</vt:i4>
      </vt:variant>
      <vt:variant>
        <vt:i4>0</vt:i4>
      </vt:variant>
      <vt:variant>
        <vt:i4>0</vt:i4>
      </vt:variant>
      <vt:variant>
        <vt:i4>5</vt:i4>
      </vt:variant>
      <vt:variant>
        <vt:lpwstr>http://www.asiaflames.com/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 Kim Proposal</dc:title>
  <dc:creator>Kien Doan</dc:creator>
  <dc:description>Viet Kim Corporate 
Website Localization &amp; Web-mastering Proposal</dc:description>
  <cp:lastModifiedBy>Dung Duong Thi Phuong</cp:lastModifiedBy>
  <cp:revision>6</cp:revision>
  <cp:lastPrinted>2014-05-21T17:27:00Z</cp:lastPrinted>
  <dcterms:created xsi:type="dcterms:W3CDTF">2018-12-26T03:16:00Z</dcterms:created>
  <dcterms:modified xsi:type="dcterms:W3CDTF">2018-12-26T03:55:00Z</dcterms:modified>
</cp:coreProperties>
</file>